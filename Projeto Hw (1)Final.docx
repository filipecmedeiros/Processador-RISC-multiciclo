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3A" w:rsidRDefault="006C103A" w:rsidP="009D3D80">
      <w:pPr>
        <w:pStyle w:val="Ttulo"/>
        <w:rPr>
          <w:lang w:val="pt-BR"/>
        </w:rPr>
      </w:pPr>
    </w:p>
    <w:p w:rsidR="001C140C" w:rsidRDefault="001C140C" w:rsidP="009D3D80">
      <w:pPr>
        <w:pStyle w:val="Ttulo"/>
        <w:rPr>
          <w:lang w:val="pt-BR"/>
        </w:rPr>
      </w:pPr>
      <w:r>
        <w:rPr>
          <w:lang w:val="pt-BR"/>
        </w:rPr>
        <w:t>Universidade Federal de Pernambuco</w:t>
      </w:r>
    </w:p>
    <w:p w:rsidR="001C140C" w:rsidRPr="001C140C" w:rsidRDefault="001C140C" w:rsidP="001C140C">
      <w:pPr>
        <w:rPr>
          <w:lang w:val="pt-BR"/>
        </w:rPr>
      </w:pPr>
    </w:p>
    <w:p w:rsidR="001C140C" w:rsidRDefault="001C140C" w:rsidP="001C140C">
      <w:pPr>
        <w:pStyle w:val="Ttulo"/>
        <w:rPr>
          <w:lang w:val="pt-BR"/>
        </w:rPr>
      </w:pPr>
    </w:p>
    <w:p w:rsidR="001C140C" w:rsidRDefault="001C140C" w:rsidP="001C140C">
      <w:pPr>
        <w:rPr>
          <w:lang w:val="pt-BR"/>
        </w:rPr>
      </w:pPr>
    </w:p>
    <w:p w:rsidR="001C140C" w:rsidRDefault="001C140C" w:rsidP="00A454EC">
      <w:pPr>
        <w:pStyle w:val="Ttulo"/>
        <w:rPr>
          <w:lang w:val="pt-BR"/>
        </w:rPr>
      </w:pPr>
    </w:p>
    <w:p w:rsidR="00A454EC" w:rsidRDefault="00A454EC" w:rsidP="00A454EC">
      <w:pPr>
        <w:rPr>
          <w:lang w:val="pt-BR"/>
        </w:rPr>
      </w:pPr>
    </w:p>
    <w:p w:rsidR="00A454EC" w:rsidRPr="00A454EC" w:rsidRDefault="00A454EC" w:rsidP="00A454EC">
      <w:pPr>
        <w:rPr>
          <w:lang w:val="pt-BR"/>
        </w:rPr>
      </w:pPr>
    </w:p>
    <w:p w:rsidR="00934465" w:rsidRDefault="001C140C" w:rsidP="001C140C">
      <w:pPr>
        <w:pStyle w:val="Ttulo"/>
        <w:jc w:val="center"/>
        <w:rPr>
          <w:lang w:val="pt-BR"/>
        </w:rPr>
      </w:pPr>
      <w:r>
        <w:rPr>
          <w:lang w:val="pt-BR"/>
        </w:rPr>
        <w:t xml:space="preserve">Relatório de projeto </w:t>
      </w:r>
      <w:r w:rsidR="00A454EC">
        <w:rPr>
          <w:lang w:val="pt-BR"/>
        </w:rPr>
        <w:t>da disciplina Infraestrutura de Hardware</w:t>
      </w:r>
    </w:p>
    <w:p w:rsidR="001C140C" w:rsidRDefault="001C140C" w:rsidP="001C140C">
      <w:pPr>
        <w:rPr>
          <w:lang w:val="pt-BR"/>
        </w:rPr>
      </w:pPr>
    </w:p>
    <w:p w:rsidR="001C140C" w:rsidRDefault="001C140C" w:rsidP="001C140C">
      <w:pPr>
        <w:rPr>
          <w:lang w:val="pt-BR"/>
        </w:rPr>
      </w:pPr>
    </w:p>
    <w:p w:rsidR="001C140C" w:rsidRDefault="001C140C" w:rsidP="001C140C">
      <w:pPr>
        <w:rPr>
          <w:lang w:val="pt-BR"/>
        </w:rPr>
      </w:pPr>
    </w:p>
    <w:p w:rsidR="001C140C" w:rsidRDefault="001C140C" w:rsidP="001C140C">
      <w:pPr>
        <w:rPr>
          <w:lang w:val="pt-BR"/>
        </w:rPr>
      </w:pPr>
    </w:p>
    <w:p w:rsidR="001C140C" w:rsidRDefault="001C140C" w:rsidP="001C140C">
      <w:pPr>
        <w:rPr>
          <w:lang w:val="pt-BR"/>
        </w:rPr>
      </w:pPr>
    </w:p>
    <w:p w:rsidR="00A454EC" w:rsidRDefault="00A454EC" w:rsidP="001C140C">
      <w:pPr>
        <w:rPr>
          <w:lang w:val="pt-BR"/>
        </w:rPr>
      </w:pPr>
    </w:p>
    <w:p w:rsidR="00A454EC" w:rsidRDefault="00A454EC" w:rsidP="00A454EC">
      <w:pPr>
        <w:jc w:val="right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Professora: Edna Natividade da Silva Barros</w:t>
      </w:r>
    </w:p>
    <w:p w:rsidR="001C140C" w:rsidRDefault="001C140C" w:rsidP="001C140C">
      <w:pPr>
        <w:rPr>
          <w:lang w:val="pt-BR"/>
        </w:rPr>
      </w:pPr>
    </w:p>
    <w:p w:rsidR="001C140C" w:rsidRDefault="008C4255" w:rsidP="001C140C">
      <w:pPr>
        <w:jc w:val="right"/>
        <w:rPr>
          <w:lang w:val="pt-BR"/>
        </w:rPr>
      </w:pPr>
      <w:r>
        <w:rPr>
          <w:lang w:val="pt-BR"/>
        </w:rPr>
        <w:t xml:space="preserve">Equipe: </w:t>
      </w:r>
      <w:r>
        <w:rPr>
          <w:lang w:val="pt-BR"/>
        </w:rPr>
        <w:tab/>
      </w:r>
      <w:r>
        <w:rPr>
          <w:lang w:val="pt-BR"/>
        </w:rPr>
        <w:tab/>
        <w:t>Douglas Brito (</w:t>
      </w:r>
      <w:proofErr w:type="spellStart"/>
      <w:r>
        <w:rPr>
          <w:lang w:val="pt-BR"/>
        </w:rPr>
        <w:t>dba</w:t>
      </w:r>
      <w:proofErr w:type="spellEnd"/>
      <w:r w:rsidR="001C140C">
        <w:rPr>
          <w:lang w:val="pt-BR"/>
        </w:rPr>
        <w:t>)</w:t>
      </w:r>
    </w:p>
    <w:p w:rsidR="001C140C" w:rsidRDefault="001C140C" w:rsidP="001C140C">
      <w:pPr>
        <w:jc w:val="right"/>
        <w:rPr>
          <w:lang w:val="pt-BR"/>
        </w:rPr>
      </w:pPr>
      <w:r>
        <w:rPr>
          <w:lang w:val="pt-BR"/>
        </w:rPr>
        <w:t>Filipe Medeiros (</w:t>
      </w:r>
      <w:proofErr w:type="spellStart"/>
      <w:r>
        <w:rPr>
          <w:lang w:val="pt-BR"/>
        </w:rPr>
        <w:t>fcma</w:t>
      </w:r>
      <w:proofErr w:type="spellEnd"/>
      <w:r>
        <w:rPr>
          <w:lang w:val="pt-BR"/>
        </w:rPr>
        <w:t>)</w:t>
      </w:r>
    </w:p>
    <w:p w:rsidR="001C140C" w:rsidRDefault="001C140C" w:rsidP="001C140C">
      <w:pPr>
        <w:jc w:val="right"/>
        <w:rPr>
          <w:lang w:val="pt-BR"/>
        </w:rPr>
      </w:pPr>
      <w:r>
        <w:rPr>
          <w:lang w:val="pt-BR"/>
        </w:rPr>
        <w:t>George Alves (</w:t>
      </w:r>
      <w:proofErr w:type="spellStart"/>
      <w:r>
        <w:rPr>
          <w:lang w:val="pt-BR"/>
        </w:rPr>
        <w:t>gvsa</w:t>
      </w:r>
      <w:proofErr w:type="spellEnd"/>
      <w:r>
        <w:rPr>
          <w:lang w:val="pt-BR"/>
        </w:rPr>
        <w:t>)</w:t>
      </w:r>
    </w:p>
    <w:p w:rsidR="001C140C" w:rsidRDefault="001C140C" w:rsidP="001C140C">
      <w:pPr>
        <w:jc w:val="right"/>
        <w:rPr>
          <w:lang w:val="pt-BR"/>
        </w:rPr>
      </w:pPr>
      <w:r>
        <w:rPr>
          <w:lang w:val="pt-BR"/>
        </w:rPr>
        <w:t>Igor Barbosa (</w:t>
      </w:r>
      <w:proofErr w:type="spellStart"/>
      <w:r>
        <w:rPr>
          <w:lang w:val="pt-BR"/>
        </w:rPr>
        <w:t>iobs</w:t>
      </w:r>
      <w:proofErr w:type="spellEnd"/>
      <w:r>
        <w:rPr>
          <w:lang w:val="pt-BR"/>
        </w:rPr>
        <w:t>)</w:t>
      </w:r>
    </w:p>
    <w:p w:rsidR="00A454EC" w:rsidRDefault="001C140C" w:rsidP="00A454EC">
      <w:pPr>
        <w:jc w:val="right"/>
        <w:rPr>
          <w:lang w:val="pt-BR"/>
        </w:rPr>
      </w:pPr>
      <w:r>
        <w:rPr>
          <w:lang w:val="pt-BR"/>
        </w:rPr>
        <w:t>Lygia Helena</w:t>
      </w:r>
      <w:r w:rsidR="008C4255">
        <w:rPr>
          <w:lang w:val="pt-BR"/>
        </w:rPr>
        <w:t xml:space="preserve"> (lhca</w:t>
      </w:r>
      <w:r w:rsidR="00A454EC">
        <w:rPr>
          <w:lang w:val="pt-BR"/>
        </w:rPr>
        <w:t>)</w:t>
      </w:r>
    </w:p>
    <w:p w:rsidR="00A454EC" w:rsidRDefault="00A454EC" w:rsidP="001C140C">
      <w:pPr>
        <w:jc w:val="right"/>
        <w:rPr>
          <w:lang w:val="pt-BR"/>
        </w:rPr>
      </w:pPr>
    </w:p>
    <w:p w:rsidR="00A454EC" w:rsidRDefault="00A454EC" w:rsidP="00FB3E91">
      <w:pPr>
        <w:rPr>
          <w:lang w:val="pt-BR"/>
        </w:rPr>
      </w:pPr>
    </w:p>
    <w:p w:rsidR="00A454EC" w:rsidRDefault="00A454EC" w:rsidP="00A454EC">
      <w:pPr>
        <w:jc w:val="right"/>
        <w:rPr>
          <w:lang w:val="pt-BR"/>
        </w:rPr>
      </w:pPr>
      <w:r>
        <w:rPr>
          <w:lang w:val="pt-BR"/>
        </w:rPr>
        <w:t xml:space="preserve">Recife, 09 de Julho de </w:t>
      </w:r>
      <w:proofErr w:type="gramStart"/>
      <w:r>
        <w:rPr>
          <w:lang w:val="pt-BR"/>
        </w:rPr>
        <w:t>2014</w:t>
      </w:r>
      <w:proofErr w:type="gramEnd"/>
    </w:p>
    <w:p w:rsidR="00A454EC" w:rsidRDefault="00A454EC" w:rsidP="00A454EC">
      <w:pPr>
        <w:pStyle w:val="Ttulo"/>
        <w:jc w:val="center"/>
        <w:rPr>
          <w:lang w:val="pt-BR"/>
        </w:rPr>
      </w:pPr>
      <w:r>
        <w:rPr>
          <w:lang w:val="pt-BR"/>
        </w:rPr>
        <w:lastRenderedPageBreak/>
        <w:t>Índice</w:t>
      </w:r>
    </w:p>
    <w:p w:rsidR="007901A2" w:rsidRPr="007901A2" w:rsidRDefault="00A454EC" w:rsidP="002F777F">
      <w:pPr>
        <w:pStyle w:val="Ttulo1"/>
        <w:rPr>
          <w:lang w:val="pt-BR"/>
        </w:rPr>
      </w:pPr>
      <w:r w:rsidRPr="007901A2">
        <w:rPr>
          <w:lang w:val="pt-BR"/>
        </w:rPr>
        <w:t>Introdução</w:t>
      </w:r>
    </w:p>
    <w:p w:rsidR="00A454EC" w:rsidRPr="00A454EC" w:rsidRDefault="00A454EC" w:rsidP="00A454EC">
      <w:pPr>
        <w:rPr>
          <w:lang w:val="pt-BR"/>
        </w:rPr>
      </w:pPr>
    </w:p>
    <w:p w:rsidR="00A454EC" w:rsidRDefault="00A454EC" w:rsidP="00A454EC">
      <w:pPr>
        <w:pStyle w:val="Ttulo1"/>
        <w:rPr>
          <w:lang w:val="pt-BR"/>
        </w:rPr>
      </w:pPr>
      <w:r>
        <w:rPr>
          <w:lang w:val="pt-BR"/>
        </w:rPr>
        <w:t>Descrição das Entidades</w:t>
      </w:r>
    </w:p>
    <w:p w:rsidR="00A454EC" w:rsidRPr="00A454EC" w:rsidRDefault="00A454EC" w:rsidP="00A454EC">
      <w:pPr>
        <w:rPr>
          <w:lang w:val="pt-BR"/>
        </w:rPr>
      </w:pPr>
    </w:p>
    <w:p w:rsidR="00A454EC" w:rsidRDefault="00A454EC" w:rsidP="00A454EC">
      <w:pPr>
        <w:pStyle w:val="Ttulo1"/>
        <w:rPr>
          <w:lang w:val="pt-BR"/>
        </w:rPr>
      </w:pPr>
      <w:r>
        <w:rPr>
          <w:lang w:val="pt-BR"/>
        </w:rPr>
        <w:t>Descrição das operações</w:t>
      </w:r>
    </w:p>
    <w:p w:rsidR="00A454EC" w:rsidRPr="00A454EC" w:rsidRDefault="00A454EC" w:rsidP="00A454EC">
      <w:pPr>
        <w:rPr>
          <w:lang w:val="pt-BR"/>
        </w:rPr>
      </w:pPr>
    </w:p>
    <w:p w:rsidR="00A454EC" w:rsidRDefault="00A454EC" w:rsidP="00A454EC">
      <w:pPr>
        <w:pStyle w:val="Ttulo1"/>
        <w:rPr>
          <w:lang w:val="pt-BR"/>
        </w:rPr>
      </w:pPr>
      <w:r>
        <w:rPr>
          <w:lang w:val="pt-BR"/>
        </w:rPr>
        <w:t>Descrição dos estados de controle</w:t>
      </w:r>
    </w:p>
    <w:p w:rsidR="00A454EC" w:rsidRPr="00A454EC" w:rsidRDefault="00A454EC" w:rsidP="00A454EC">
      <w:pPr>
        <w:rPr>
          <w:lang w:val="pt-BR"/>
        </w:rPr>
      </w:pPr>
    </w:p>
    <w:p w:rsidR="00A454EC" w:rsidRDefault="00A454EC" w:rsidP="00A454EC">
      <w:pPr>
        <w:pStyle w:val="Ttulo1"/>
        <w:rPr>
          <w:lang w:val="pt-BR"/>
        </w:rPr>
      </w:pPr>
      <w:r>
        <w:rPr>
          <w:lang w:val="pt-BR"/>
        </w:rPr>
        <w:t>Conjunto de simulações</w:t>
      </w:r>
    </w:p>
    <w:p w:rsidR="00A454EC" w:rsidRPr="00A454EC" w:rsidRDefault="00A454EC" w:rsidP="00A454EC">
      <w:pPr>
        <w:rPr>
          <w:lang w:val="pt-BR"/>
        </w:rPr>
      </w:pPr>
    </w:p>
    <w:p w:rsidR="00A454EC" w:rsidRDefault="00A454EC" w:rsidP="00A454EC">
      <w:pPr>
        <w:pStyle w:val="Ttulo1"/>
        <w:rPr>
          <w:lang w:val="pt-BR"/>
        </w:rPr>
      </w:pPr>
      <w:r>
        <w:rPr>
          <w:lang w:val="pt-BR"/>
        </w:rPr>
        <w:t>Conclusão</w:t>
      </w:r>
    </w:p>
    <w:p w:rsidR="007901A2" w:rsidRDefault="007901A2" w:rsidP="007901A2">
      <w:pPr>
        <w:rPr>
          <w:lang w:val="pt-BR"/>
        </w:rPr>
      </w:pPr>
    </w:p>
    <w:p w:rsidR="007901A2" w:rsidRDefault="007901A2" w:rsidP="007901A2">
      <w:pPr>
        <w:rPr>
          <w:lang w:val="pt-BR"/>
        </w:rPr>
      </w:pPr>
    </w:p>
    <w:p w:rsidR="007901A2" w:rsidRDefault="007901A2" w:rsidP="007901A2">
      <w:pPr>
        <w:rPr>
          <w:lang w:val="pt-BR"/>
        </w:rPr>
      </w:pPr>
    </w:p>
    <w:p w:rsidR="007901A2" w:rsidRDefault="007901A2" w:rsidP="007901A2">
      <w:pPr>
        <w:rPr>
          <w:lang w:val="pt-BR"/>
        </w:rPr>
      </w:pPr>
    </w:p>
    <w:p w:rsidR="007901A2" w:rsidRDefault="007901A2" w:rsidP="007901A2">
      <w:pPr>
        <w:rPr>
          <w:lang w:val="pt-BR"/>
        </w:rPr>
      </w:pPr>
    </w:p>
    <w:p w:rsidR="007901A2" w:rsidRDefault="007901A2" w:rsidP="007901A2">
      <w:pPr>
        <w:rPr>
          <w:lang w:val="pt-BR"/>
        </w:rPr>
      </w:pPr>
    </w:p>
    <w:p w:rsidR="007901A2" w:rsidRDefault="007901A2" w:rsidP="007901A2">
      <w:pPr>
        <w:rPr>
          <w:lang w:val="pt-BR"/>
        </w:rPr>
      </w:pPr>
    </w:p>
    <w:p w:rsidR="007901A2" w:rsidRDefault="007901A2" w:rsidP="007901A2">
      <w:pPr>
        <w:rPr>
          <w:lang w:val="pt-BR"/>
        </w:rPr>
      </w:pPr>
    </w:p>
    <w:p w:rsidR="007901A2" w:rsidRDefault="007901A2" w:rsidP="007901A2">
      <w:pPr>
        <w:rPr>
          <w:lang w:val="pt-BR"/>
        </w:rPr>
      </w:pPr>
    </w:p>
    <w:p w:rsidR="007901A2" w:rsidRDefault="007901A2" w:rsidP="007901A2">
      <w:pPr>
        <w:rPr>
          <w:lang w:val="pt-BR"/>
        </w:rPr>
      </w:pPr>
    </w:p>
    <w:p w:rsidR="007901A2" w:rsidRDefault="007901A2" w:rsidP="007901A2">
      <w:pPr>
        <w:pStyle w:val="Ttulo1"/>
        <w:numPr>
          <w:ilvl w:val="0"/>
          <w:numId w:val="13"/>
        </w:numPr>
        <w:rPr>
          <w:lang w:val="pt-BR"/>
        </w:rPr>
      </w:pPr>
      <w:r w:rsidRPr="007901A2">
        <w:rPr>
          <w:lang w:val="pt-BR"/>
        </w:rPr>
        <w:t>Introdução</w:t>
      </w:r>
    </w:p>
    <w:p w:rsidR="007901A2" w:rsidRDefault="007901A2" w:rsidP="007901A2">
      <w:pPr>
        <w:ind w:left="432"/>
        <w:rPr>
          <w:lang w:val="pt-BR"/>
        </w:rPr>
      </w:pPr>
    </w:p>
    <w:p w:rsidR="00A15157" w:rsidRPr="00FB3E91" w:rsidRDefault="00A15157" w:rsidP="00F92875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  <w:r w:rsidRPr="00FB3E91">
        <w:rPr>
          <w:rFonts w:ascii="Arial" w:hAnsi="Arial" w:cs="Arial"/>
          <w:sz w:val="24"/>
          <w:szCs w:val="24"/>
          <w:lang w:val="pt-BR"/>
        </w:rPr>
        <w:t>Partindo do aprendizado de arquitetura de processadores, foi pos</w:t>
      </w:r>
      <w:r w:rsidR="00021A45" w:rsidRPr="00FB3E91">
        <w:rPr>
          <w:rFonts w:ascii="Arial" w:hAnsi="Arial" w:cs="Arial"/>
          <w:sz w:val="24"/>
          <w:szCs w:val="24"/>
          <w:lang w:val="pt-BR"/>
        </w:rPr>
        <w:t>sível desenvolver uma unidade central de processamento de 32 bits, baseada</w:t>
      </w:r>
      <w:r w:rsidRPr="00FB3E91">
        <w:rPr>
          <w:rFonts w:ascii="Arial" w:hAnsi="Arial" w:cs="Arial"/>
          <w:sz w:val="24"/>
          <w:szCs w:val="24"/>
          <w:lang w:val="pt-BR"/>
        </w:rPr>
        <w:t xml:space="preserve"> na arquitetura </w:t>
      </w:r>
      <w:proofErr w:type="spellStart"/>
      <w:r w:rsidRPr="00FB3E91">
        <w:rPr>
          <w:rFonts w:ascii="Arial" w:hAnsi="Arial" w:cs="Arial"/>
          <w:sz w:val="24"/>
          <w:szCs w:val="24"/>
          <w:lang w:val="pt-BR"/>
        </w:rPr>
        <w:t>Multiciclo</w:t>
      </w:r>
      <w:proofErr w:type="spellEnd"/>
      <w:r w:rsidRPr="00FB3E91">
        <w:rPr>
          <w:rFonts w:ascii="Arial" w:hAnsi="Arial" w:cs="Arial"/>
          <w:sz w:val="24"/>
          <w:szCs w:val="24"/>
          <w:lang w:val="pt-BR"/>
        </w:rPr>
        <w:t>.</w:t>
      </w:r>
    </w:p>
    <w:p w:rsidR="00F92875" w:rsidRPr="00FB3E91" w:rsidRDefault="00A15157" w:rsidP="00F92875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  <w:r w:rsidRPr="00FB3E91">
        <w:rPr>
          <w:rFonts w:ascii="Arial" w:hAnsi="Arial" w:cs="Arial"/>
          <w:sz w:val="24"/>
          <w:szCs w:val="24"/>
          <w:lang w:val="pt-BR"/>
        </w:rPr>
        <w:t>O presente relatório tem como objetivo elencar as etapas de construção de tal estrutura de hardware, baseando-se nos princípios da arquitetura MIPS,</w:t>
      </w:r>
      <w:r w:rsidR="0044577D" w:rsidRPr="00FB3E91">
        <w:rPr>
          <w:rFonts w:ascii="Arial" w:hAnsi="Arial" w:cs="Arial"/>
          <w:sz w:val="24"/>
          <w:szCs w:val="24"/>
          <w:lang w:val="pt-BR"/>
        </w:rPr>
        <w:t xml:space="preserve"> no qual </w:t>
      </w:r>
      <w:proofErr w:type="gramStart"/>
      <w:r w:rsidR="0044577D" w:rsidRPr="00FB3E91">
        <w:rPr>
          <w:rFonts w:ascii="Arial" w:hAnsi="Arial" w:cs="Arial"/>
          <w:sz w:val="24"/>
          <w:szCs w:val="24"/>
          <w:lang w:val="pt-BR"/>
        </w:rPr>
        <w:t>foi</w:t>
      </w:r>
      <w:proofErr w:type="gramEnd"/>
      <w:r w:rsidR="0044577D" w:rsidRPr="00FB3E91">
        <w:rPr>
          <w:rFonts w:ascii="Arial" w:hAnsi="Arial" w:cs="Arial"/>
          <w:sz w:val="24"/>
          <w:szCs w:val="24"/>
          <w:lang w:val="pt-BR"/>
        </w:rPr>
        <w:t xml:space="preserve"> projetada de acordo com a filosofia RISC (</w:t>
      </w:r>
      <w:proofErr w:type="spellStart"/>
      <w:r w:rsidR="0044577D" w:rsidRPr="00FB3E91">
        <w:rPr>
          <w:rFonts w:ascii="Arial" w:hAnsi="Arial" w:cs="Arial"/>
          <w:sz w:val="24"/>
          <w:szCs w:val="24"/>
          <w:lang w:val="pt-BR"/>
        </w:rPr>
        <w:t>Reduced</w:t>
      </w:r>
      <w:proofErr w:type="spellEnd"/>
      <w:r w:rsidR="0044577D" w:rsidRPr="00FB3E9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44577D" w:rsidRPr="00FB3E91">
        <w:rPr>
          <w:rFonts w:ascii="Arial" w:hAnsi="Arial" w:cs="Arial"/>
          <w:sz w:val="24"/>
          <w:szCs w:val="24"/>
          <w:lang w:val="pt-BR"/>
        </w:rPr>
        <w:t>Instruction</w:t>
      </w:r>
      <w:proofErr w:type="spellEnd"/>
      <w:r w:rsidR="0044577D" w:rsidRPr="00FB3E91">
        <w:rPr>
          <w:rFonts w:ascii="Arial" w:hAnsi="Arial" w:cs="Arial"/>
          <w:sz w:val="24"/>
          <w:szCs w:val="24"/>
          <w:lang w:val="pt-BR"/>
        </w:rPr>
        <w:t xml:space="preserve"> Set Computer, ou seja, computadores com conjunto de instruções reduzidas),</w:t>
      </w:r>
      <w:r w:rsidRPr="00FB3E91">
        <w:rPr>
          <w:rFonts w:ascii="Arial" w:hAnsi="Arial" w:cs="Arial"/>
          <w:sz w:val="24"/>
          <w:szCs w:val="24"/>
          <w:lang w:val="pt-BR"/>
        </w:rPr>
        <w:t xml:space="preserve"> conceitos estes adquiridos em sala de aula. </w:t>
      </w:r>
      <w:r w:rsidR="00F92875" w:rsidRPr="00FB3E91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4577D" w:rsidRPr="00FB3E91" w:rsidRDefault="00F92875" w:rsidP="00A83EDA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  <w:r w:rsidRPr="00FB3E91">
        <w:rPr>
          <w:rFonts w:ascii="Arial" w:hAnsi="Arial" w:cs="Arial"/>
          <w:sz w:val="24"/>
          <w:szCs w:val="24"/>
          <w:lang w:val="pt-BR"/>
        </w:rPr>
        <w:t xml:space="preserve">Com a </w:t>
      </w:r>
      <w:proofErr w:type="gramStart"/>
      <w:r w:rsidRPr="00FB3E91">
        <w:rPr>
          <w:rFonts w:ascii="Arial" w:hAnsi="Arial" w:cs="Arial"/>
          <w:sz w:val="24"/>
          <w:szCs w:val="24"/>
          <w:lang w:val="pt-BR"/>
        </w:rPr>
        <w:t>implementação</w:t>
      </w:r>
      <w:proofErr w:type="gramEnd"/>
      <w:r w:rsidRPr="00FB3E91">
        <w:rPr>
          <w:rFonts w:ascii="Arial" w:hAnsi="Arial" w:cs="Arial"/>
          <w:sz w:val="24"/>
          <w:szCs w:val="24"/>
          <w:lang w:val="pt-BR"/>
        </w:rPr>
        <w:t>, buscou-se aprender mais sobre a arquitetura citada, observando vantagens e desvantagens. No entanto, para se chegar a um projeto consolidado de um processador faz-se ne</w:t>
      </w:r>
      <w:r w:rsidR="0044577D" w:rsidRPr="00FB3E91">
        <w:rPr>
          <w:rFonts w:ascii="Arial" w:hAnsi="Arial" w:cs="Arial"/>
          <w:sz w:val="24"/>
          <w:szCs w:val="24"/>
          <w:lang w:val="pt-BR"/>
        </w:rPr>
        <w:t xml:space="preserve">cessário cumprimento de etapas como o projeto e a </w:t>
      </w:r>
      <w:proofErr w:type="gramStart"/>
      <w:r w:rsidR="0044577D" w:rsidRPr="00FB3E91">
        <w:rPr>
          <w:rFonts w:ascii="Arial" w:hAnsi="Arial" w:cs="Arial"/>
          <w:sz w:val="24"/>
          <w:szCs w:val="24"/>
          <w:lang w:val="pt-BR"/>
        </w:rPr>
        <w:t>implementação</w:t>
      </w:r>
      <w:proofErr w:type="gramEnd"/>
      <w:r w:rsidR="0044577D" w:rsidRPr="00FB3E91">
        <w:rPr>
          <w:rFonts w:ascii="Arial" w:hAnsi="Arial" w:cs="Arial"/>
          <w:sz w:val="24"/>
          <w:szCs w:val="24"/>
          <w:lang w:val="pt-BR"/>
        </w:rPr>
        <w:t xml:space="preserve"> dos seus componentes.</w:t>
      </w:r>
    </w:p>
    <w:p w:rsidR="0044577D" w:rsidRPr="00FB3E91" w:rsidRDefault="0044577D" w:rsidP="00A83EDA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  <w:r w:rsidRPr="00FB3E91">
        <w:rPr>
          <w:rFonts w:ascii="Arial" w:hAnsi="Arial" w:cs="Arial"/>
          <w:sz w:val="24"/>
          <w:szCs w:val="24"/>
          <w:lang w:val="pt-BR"/>
        </w:rPr>
        <w:t xml:space="preserve">Nas sessões seguintes será descrito as etapas do desenvolvimento do processador acima citado, </w:t>
      </w:r>
      <w:r w:rsidR="00875929" w:rsidRPr="00FB3E91">
        <w:rPr>
          <w:rFonts w:ascii="Arial" w:hAnsi="Arial" w:cs="Arial"/>
          <w:sz w:val="24"/>
          <w:szCs w:val="24"/>
          <w:lang w:val="pt-BR"/>
        </w:rPr>
        <w:t xml:space="preserve">bem como os elementos que irão compô-lo, as entidades </w:t>
      </w:r>
      <w:proofErr w:type="gramStart"/>
      <w:r w:rsidR="00875929" w:rsidRPr="00FB3E91">
        <w:rPr>
          <w:rFonts w:ascii="Arial" w:hAnsi="Arial" w:cs="Arial"/>
          <w:sz w:val="24"/>
          <w:szCs w:val="24"/>
          <w:lang w:val="pt-BR"/>
        </w:rPr>
        <w:t>implementadas</w:t>
      </w:r>
      <w:proofErr w:type="gramEnd"/>
      <w:r w:rsidR="00875929" w:rsidRPr="00FB3E91">
        <w:rPr>
          <w:rFonts w:ascii="Arial" w:hAnsi="Arial" w:cs="Arial"/>
          <w:sz w:val="24"/>
          <w:szCs w:val="24"/>
          <w:lang w:val="pt-BR"/>
        </w:rPr>
        <w:t xml:space="preserve"> pelo grupo, o conjunto de instruções exigido, assim como a simulação de cada instrução em forma de figura</w:t>
      </w:r>
      <w:r w:rsidR="00D76854" w:rsidRPr="00FB3E91">
        <w:rPr>
          <w:rFonts w:ascii="Arial" w:hAnsi="Arial" w:cs="Arial"/>
          <w:sz w:val="24"/>
          <w:szCs w:val="24"/>
          <w:lang w:val="pt-BR"/>
        </w:rPr>
        <w:t xml:space="preserve"> </w:t>
      </w:r>
      <w:r w:rsidR="00B57C95" w:rsidRPr="00FB3E91">
        <w:rPr>
          <w:rFonts w:ascii="Arial" w:hAnsi="Arial" w:cs="Arial"/>
          <w:color w:val="FF0000"/>
          <w:sz w:val="24"/>
          <w:szCs w:val="24"/>
          <w:highlight w:val="yellow"/>
          <w:lang w:val="pt-BR"/>
        </w:rPr>
        <w:t>(</w:t>
      </w:r>
      <w:proofErr w:type="spellStart"/>
      <w:r w:rsidR="00B57C95" w:rsidRPr="00FB3E91">
        <w:rPr>
          <w:rFonts w:ascii="Arial" w:hAnsi="Arial" w:cs="Arial"/>
          <w:color w:val="FF0000"/>
          <w:sz w:val="24"/>
          <w:szCs w:val="24"/>
          <w:highlight w:val="yellow"/>
          <w:lang w:val="pt-BR"/>
        </w:rPr>
        <w:t>wave</w:t>
      </w:r>
      <w:r w:rsidR="00875929" w:rsidRPr="00FB3E91">
        <w:rPr>
          <w:rFonts w:ascii="Arial" w:hAnsi="Arial" w:cs="Arial"/>
          <w:color w:val="FF0000"/>
          <w:sz w:val="24"/>
          <w:szCs w:val="24"/>
          <w:highlight w:val="yellow"/>
          <w:lang w:val="pt-BR"/>
        </w:rPr>
        <w:t>forms</w:t>
      </w:r>
      <w:proofErr w:type="spellEnd"/>
      <w:r w:rsidR="00875929" w:rsidRPr="00FB3E91">
        <w:rPr>
          <w:rFonts w:ascii="Arial" w:hAnsi="Arial" w:cs="Arial"/>
          <w:color w:val="FF0000"/>
          <w:sz w:val="24"/>
          <w:szCs w:val="24"/>
          <w:highlight w:val="yellow"/>
          <w:lang w:val="pt-BR"/>
        </w:rPr>
        <w:t>)</w:t>
      </w:r>
      <w:r w:rsidR="00875929" w:rsidRPr="00FB3E91">
        <w:rPr>
          <w:rFonts w:ascii="Arial" w:hAnsi="Arial" w:cs="Arial"/>
          <w:color w:val="FF0000"/>
          <w:sz w:val="24"/>
          <w:szCs w:val="24"/>
          <w:lang w:val="pt-BR"/>
        </w:rPr>
        <w:t>.</w:t>
      </w:r>
      <w:r w:rsidR="0084484D" w:rsidRPr="00FB3E91">
        <w:rPr>
          <w:rFonts w:ascii="Arial" w:hAnsi="Arial" w:cs="Arial"/>
          <w:sz w:val="24"/>
          <w:szCs w:val="24"/>
          <w:lang w:val="pt-BR"/>
        </w:rPr>
        <w:t xml:space="preserve"> </w:t>
      </w:r>
      <w:r w:rsidR="00875929" w:rsidRPr="00FB3E91">
        <w:rPr>
          <w:rFonts w:ascii="Arial" w:hAnsi="Arial" w:cs="Arial"/>
          <w:sz w:val="24"/>
          <w:szCs w:val="24"/>
          <w:lang w:val="pt-BR"/>
        </w:rPr>
        <w:t>A ferramenta utiliza para o desenv</w:t>
      </w:r>
      <w:r w:rsidR="0084484D" w:rsidRPr="00FB3E91">
        <w:rPr>
          <w:rFonts w:ascii="Arial" w:hAnsi="Arial" w:cs="Arial"/>
          <w:sz w:val="24"/>
          <w:szCs w:val="24"/>
          <w:lang w:val="pt-BR"/>
        </w:rPr>
        <w:t>olvimento da unidade de processamento</w:t>
      </w:r>
      <w:r w:rsidR="00875929" w:rsidRPr="00FB3E91">
        <w:rPr>
          <w:rFonts w:ascii="Arial" w:hAnsi="Arial" w:cs="Arial"/>
          <w:sz w:val="24"/>
          <w:szCs w:val="24"/>
          <w:lang w:val="pt-BR"/>
        </w:rPr>
        <w:t xml:space="preserve"> foi o QUARTUS II da Altera, utilizando a linguagem </w:t>
      </w:r>
      <w:proofErr w:type="spellStart"/>
      <w:proofErr w:type="gramStart"/>
      <w:r w:rsidR="00875929" w:rsidRPr="00FB3E91">
        <w:rPr>
          <w:rFonts w:ascii="Arial" w:hAnsi="Arial" w:cs="Arial"/>
          <w:sz w:val="24"/>
          <w:szCs w:val="24"/>
          <w:lang w:val="pt-BR"/>
        </w:rPr>
        <w:t>SystemVerilog</w:t>
      </w:r>
      <w:proofErr w:type="spellEnd"/>
      <w:proofErr w:type="gramEnd"/>
      <w:r w:rsidR="00875929" w:rsidRPr="00FB3E91">
        <w:rPr>
          <w:rFonts w:ascii="Arial" w:hAnsi="Arial" w:cs="Arial"/>
          <w:sz w:val="24"/>
          <w:szCs w:val="24"/>
          <w:lang w:val="pt-BR"/>
        </w:rPr>
        <w:t>.</w:t>
      </w:r>
    </w:p>
    <w:p w:rsidR="0044577D" w:rsidRDefault="0044577D" w:rsidP="00A83EDA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</w:p>
    <w:p w:rsidR="0044577D" w:rsidRDefault="0044577D" w:rsidP="00A83EDA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</w:p>
    <w:p w:rsidR="0044577D" w:rsidRDefault="0044577D" w:rsidP="00A83EDA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</w:p>
    <w:p w:rsidR="00A83EDA" w:rsidRDefault="00A83EDA" w:rsidP="00A83EDA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</w:p>
    <w:p w:rsidR="00A83EDA" w:rsidRDefault="00A83EDA" w:rsidP="00A83EDA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</w:p>
    <w:p w:rsidR="00A83EDA" w:rsidRDefault="00A83EDA" w:rsidP="00A83EDA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</w:p>
    <w:p w:rsidR="00A83EDA" w:rsidRDefault="00A83EDA" w:rsidP="00A83EDA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</w:p>
    <w:p w:rsidR="00A83EDA" w:rsidRDefault="00A83EDA" w:rsidP="00A83EDA">
      <w:pPr>
        <w:spacing w:after="0"/>
        <w:ind w:firstLine="432"/>
        <w:jc w:val="both"/>
        <w:rPr>
          <w:rFonts w:ascii="Arial" w:hAnsi="Arial" w:cs="Arial"/>
          <w:sz w:val="24"/>
          <w:szCs w:val="24"/>
          <w:lang w:val="pt-BR"/>
        </w:rPr>
      </w:pPr>
    </w:p>
    <w:p w:rsidR="00A83EDA" w:rsidRDefault="00A83EDA" w:rsidP="004D2A68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A83EDA" w:rsidRPr="00A83EDA" w:rsidRDefault="00A83EDA" w:rsidP="00A83EDA">
      <w:pPr>
        <w:pStyle w:val="Ttulo1"/>
        <w:numPr>
          <w:ilvl w:val="0"/>
          <w:numId w:val="13"/>
        </w:numPr>
        <w:rPr>
          <w:lang w:val="pt-BR"/>
        </w:rPr>
      </w:pPr>
      <w:r w:rsidRPr="00A83EDA">
        <w:rPr>
          <w:lang w:val="pt-BR"/>
        </w:rPr>
        <w:t>Descrição das Entidades</w:t>
      </w:r>
      <w:r w:rsidR="00B3129D">
        <w:rPr>
          <w:lang w:val="pt-BR"/>
        </w:rPr>
        <w:t xml:space="preserve"> implementadas </w:t>
      </w:r>
    </w:p>
    <w:p w:rsidR="00C60366" w:rsidRDefault="00C60366" w:rsidP="00C60366">
      <w:pPr>
        <w:spacing w:after="0"/>
        <w:ind w:firstLine="432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Baseando-se na arquitetura do tipo MIPS, apresentada em sala de aula, foram implementados alguns componentes de hardware, para poder abranger todo o conjunto de instruções exigido no escopo do projeto. Tais entidades estão especificadas a seguir: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ind w:left="432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 xml:space="preserve">Entidade: </w:t>
      </w:r>
      <w:proofErr w:type="spellStart"/>
      <w:r>
        <w:rPr>
          <w:rFonts w:ascii="Arial" w:hAnsi="Arial" w:cs="Arial"/>
          <w:b/>
          <w:sz w:val="24"/>
          <w:szCs w:val="24"/>
          <w:u w:val="single"/>
          <w:lang w:val="pt-BR"/>
        </w:rPr>
        <w:t>Load</w:t>
      </w:r>
      <w:proofErr w:type="spellEnd"/>
    </w:p>
    <w:p w:rsidR="00C60366" w:rsidRDefault="00C60366" w:rsidP="00C60366">
      <w:pPr>
        <w:spacing w:after="0"/>
        <w:ind w:left="432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Esta entidade é responsável por ler um byte ou uma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halfword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da memória. São implementadas duas instruções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byte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half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Entrada: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2"/>
        </w:numPr>
        <w:spacing w:after="0"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Uma entrada de 32</w:t>
      </w:r>
    </w:p>
    <w:p w:rsidR="00C60366" w:rsidRDefault="00C60366" w:rsidP="00C60366">
      <w:pPr>
        <w:pStyle w:val="PargrafodaLista"/>
        <w:numPr>
          <w:ilvl w:val="0"/>
          <w:numId w:val="42"/>
        </w:numPr>
        <w:spacing w:after="0"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Load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</w:t>
      </w:r>
      <w:proofErr w:type="gramStart"/>
      <w:r>
        <w:rPr>
          <w:rFonts w:ascii="Arial" w:hAnsi="Arial" w:cs="Arial"/>
          <w:sz w:val="24"/>
          <w:szCs w:val="24"/>
          <w:lang w:val="pt-BR"/>
        </w:rPr>
        <w:t>1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bit): função a ser realizada pelo registrador (sinal de controle)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Saída: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Uma saída de 32 bits.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Objetivo: 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Lê, um byte ou uma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halfword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da memória, salvando os oito bits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byte) ou os 16 bits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half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) mais significativos em um registrador. 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Algoritmo: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algoritmo funciona da seguinte forma: 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3"/>
        </w:numPr>
        <w:spacing w:after="0"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Load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byte: os oito bits mais significativos do vetor de 32 bits são deslocados para direita e o restante do vetor é preenchido com zeros.</w:t>
      </w:r>
    </w:p>
    <w:p w:rsidR="00C60366" w:rsidRDefault="00C60366" w:rsidP="00C60366">
      <w:pPr>
        <w:pStyle w:val="PargrafodaLista"/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3"/>
        </w:numPr>
        <w:spacing w:after="0"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Load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half</w:t>
      </w:r>
      <w:proofErr w:type="spellEnd"/>
      <w:r>
        <w:rPr>
          <w:rFonts w:ascii="Arial" w:hAnsi="Arial" w:cs="Arial"/>
          <w:sz w:val="24"/>
          <w:szCs w:val="24"/>
          <w:lang w:val="pt-BR"/>
        </w:rPr>
        <w:t>: os 16 bits mais significativos do vetor de 32 bits são deslocados para a direita e o restante do vetor é preenchido com zeros.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 xml:space="preserve">Entidade: </w:t>
      </w:r>
      <w:proofErr w:type="spellStart"/>
      <w:r>
        <w:rPr>
          <w:rFonts w:ascii="Arial" w:hAnsi="Arial" w:cs="Arial"/>
          <w:b/>
          <w:sz w:val="24"/>
          <w:szCs w:val="24"/>
          <w:u w:val="single"/>
          <w:lang w:val="pt-BR"/>
        </w:rPr>
        <w:t>Store</w:t>
      </w:r>
      <w:proofErr w:type="spellEnd"/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Esta entidade é responsável por escrever na memória um byte ou uma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halfword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na memória. São </w:t>
      </w:r>
      <w:proofErr w:type="gramStart"/>
      <w:r>
        <w:rPr>
          <w:rFonts w:ascii="Arial" w:hAnsi="Arial" w:cs="Arial"/>
          <w:sz w:val="24"/>
          <w:szCs w:val="24"/>
          <w:lang w:val="pt-BR"/>
        </w:rPr>
        <w:t>implementadas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duas instruções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Store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Byte 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Store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Half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Entrada: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4"/>
        </w:numPr>
        <w:spacing w:after="0"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MDR (32bits):</w:t>
      </w:r>
    </w:p>
    <w:p w:rsidR="00C60366" w:rsidRDefault="00C60366" w:rsidP="00C60366">
      <w:pPr>
        <w:pStyle w:val="PargrafodaLista"/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4"/>
        </w:numPr>
        <w:spacing w:after="0"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B (32 bits): </w:t>
      </w:r>
    </w:p>
    <w:p w:rsidR="00C60366" w:rsidRDefault="00C60366" w:rsidP="00C6036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4"/>
        </w:numPr>
        <w:spacing w:after="0"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Store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</w:t>
      </w:r>
      <w:proofErr w:type="gramStart"/>
      <w:r>
        <w:rPr>
          <w:rFonts w:ascii="Arial" w:hAnsi="Arial" w:cs="Arial"/>
          <w:sz w:val="24"/>
          <w:szCs w:val="24"/>
          <w:lang w:val="pt-BR"/>
        </w:rPr>
        <w:t>1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bit): função a ser realizada pelo registrador (sinal de controle).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Saída: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Vetor de 32 bits.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Objetivo: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Escrever na memória os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8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bits ou 16 bits menos significativos na memória.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 xml:space="preserve">Algoritmo: 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algoritmo funciona da seguinte forma: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5"/>
        </w:numPr>
        <w:spacing w:after="0" w:line="256" w:lineRule="auto"/>
        <w:rPr>
          <w:rFonts w:ascii="Arial" w:hAnsi="Arial" w:cs="Arial"/>
          <w:b/>
          <w:sz w:val="24"/>
          <w:szCs w:val="24"/>
          <w:u w:val="single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Store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byte: Os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8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bits do conteúdo do registrador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>) são sobrescritos no vetor de endereço de memória.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5"/>
        </w:numPr>
        <w:spacing w:after="0"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Store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Half</w:t>
      </w:r>
      <w:proofErr w:type="spellEnd"/>
      <w:r>
        <w:rPr>
          <w:rFonts w:ascii="Arial" w:hAnsi="Arial" w:cs="Arial"/>
          <w:sz w:val="24"/>
          <w:szCs w:val="24"/>
          <w:lang w:val="pt-BR"/>
        </w:rPr>
        <w:t>: Os 16 bits do conteúdo do registrador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>) são sobrescritos no vetor de endereço de memória.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 xml:space="preserve">Entidade </w:t>
      </w:r>
      <w:proofErr w:type="spellStart"/>
      <w:r>
        <w:rPr>
          <w:rFonts w:ascii="Arial" w:hAnsi="Arial" w:cs="Arial"/>
          <w:b/>
          <w:sz w:val="24"/>
          <w:szCs w:val="24"/>
          <w:u w:val="single"/>
          <w:lang w:val="pt-BR"/>
        </w:rPr>
        <w:t>Extend</w:t>
      </w:r>
      <w:proofErr w:type="spellEnd"/>
      <w:r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EPC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Estende o endereço de tratamento de exceção.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Entrada/Saída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6"/>
        </w:numPr>
        <w:spacing w:after="0"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Vetor de 32 bits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 xml:space="preserve">Objetivos: 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Esta entidade é responsável por estender os oito bits mais significativos, preenchendo o restante do vetor com zeros.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Algoritmo:</w:t>
      </w:r>
    </w:p>
    <w:p w:rsidR="00C60366" w:rsidRDefault="00C60366" w:rsidP="00C6036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PargrafodaLista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vetor de endereço vindo da memória de dados; os oito bits são deslocados para a direita e preenchendo o restante do vetor com zeros.</w:t>
      </w:r>
    </w:p>
    <w:p w:rsidR="00C60366" w:rsidRDefault="00C60366" w:rsidP="00C60366">
      <w:pPr>
        <w:pStyle w:val="PargrafodaLista"/>
        <w:ind w:left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PargrafodaLista"/>
        <w:ind w:left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Entidade Shift</w:t>
      </w:r>
    </w:p>
    <w:p w:rsidR="00C60366" w:rsidRDefault="00C60366" w:rsidP="00C60366">
      <w:pPr>
        <w:pStyle w:val="PargrafodaLista"/>
        <w:ind w:left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pStyle w:val="PargrafodaLista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Nesta entidade foram </w:t>
      </w:r>
      <w:proofErr w:type="gramStart"/>
      <w:r>
        <w:rPr>
          <w:rFonts w:ascii="Arial" w:hAnsi="Arial" w:cs="Arial"/>
          <w:sz w:val="24"/>
          <w:szCs w:val="24"/>
          <w:lang w:val="pt-BR"/>
        </w:rPr>
        <w:t>implementadas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cinco instruções, a saber:</w:t>
      </w:r>
    </w:p>
    <w:p w:rsidR="00C60366" w:rsidRDefault="00C60366" w:rsidP="00C60366">
      <w:pPr>
        <w:pStyle w:val="PargrafodaLista"/>
        <w:ind w:left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Sll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shift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left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logical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Desloca os bits de um registrador para a esquerda, n vezes, e armazena o valor deslocado no reg. </w:t>
      </w:r>
      <w:proofErr w:type="gramStart"/>
      <w:r>
        <w:rPr>
          <w:rFonts w:ascii="Arial" w:hAnsi="Arial" w:cs="Arial"/>
          <w:sz w:val="24"/>
          <w:szCs w:val="24"/>
          <w:lang w:val="pt-BR"/>
        </w:rPr>
        <w:t>rd</w:t>
      </w:r>
      <w:proofErr w:type="gramEnd"/>
    </w:p>
    <w:p w:rsidR="00C60366" w:rsidRDefault="00C60366" w:rsidP="00C60366">
      <w:pPr>
        <w:pStyle w:val="PargrafodaLista"/>
        <w:numPr>
          <w:ilvl w:val="0"/>
          <w:numId w:val="4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Sllv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shift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left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logical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variable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number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of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bits – realiza o deslocamento para a esquerda do registrador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>), sendo que, o valor a ser deslocado é a quantidade de bits do registrador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) e armazena o resultado no registrador (rd) </w:t>
      </w:r>
    </w:p>
    <w:p w:rsidR="00C60366" w:rsidRDefault="00C60366" w:rsidP="00C60366">
      <w:pPr>
        <w:pStyle w:val="PargrafodaLista"/>
        <w:numPr>
          <w:ilvl w:val="0"/>
          <w:numId w:val="4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Srl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shift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right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logical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Desloca os bits de um registrador para a direita, n vezes sem preservar o sinal, e armazena o valor deslocado em </w:t>
      </w:r>
      <w:proofErr w:type="gramStart"/>
      <w:r>
        <w:rPr>
          <w:rFonts w:ascii="Arial" w:hAnsi="Arial" w:cs="Arial"/>
          <w:sz w:val="24"/>
          <w:szCs w:val="24"/>
          <w:lang w:val="pt-BR"/>
        </w:rPr>
        <w:t>rd.</w:t>
      </w:r>
      <w:proofErr w:type="gramEnd"/>
    </w:p>
    <w:p w:rsidR="00C60366" w:rsidRDefault="00C60366" w:rsidP="00C60366">
      <w:pPr>
        <w:pStyle w:val="PargrafodaLista"/>
        <w:numPr>
          <w:ilvl w:val="0"/>
          <w:numId w:val="4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Srlv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shift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riht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logical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variable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number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of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bits - realiza o deslocamento para a direita do registrador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>), sendo que, o valor a ser deslocado é a quantidade de bits do registrador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) e armazena o resultado no registrador (rd) </w:t>
      </w:r>
    </w:p>
    <w:p w:rsidR="00C60366" w:rsidRDefault="00C60366" w:rsidP="00C60366">
      <w:pPr>
        <w:pStyle w:val="PargrafodaLista"/>
        <w:numPr>
          <w:ilvl w:val="0"/>
          <w:numId w:val="4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Sra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shift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right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arithmetic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Desloca os bits de um registrador para direita preservando o sinal, e armazena o valor deslocado em </w:t>
      </w:r>
      <w:proofErr w:type="gramStart"/>
      <w:r>
        <w:rPr>
          <w:rFonts w:ascii="Arial" w:hAnsi="Arial" w:cs="Arial"/>
          <w:sz w:val="24"/>
          <w:szCs w:val="24"/>
          <w:lang w:val="pt-BR"/>
        </w:rPr>
        <w:t>rd.</w:t>
      </w:r>
      <w:proofErr w:type="gramEnd"/>
    </w:p>
    <w:p w:rsidR="00C60366" w:rsidRDefault="00C60366" w:rsidP="00C60366">
      <w:pPr>
        <w:pStyle w:val="PargrafodaLista"/>
        <w:numPr>
          <w:ilvl w:val="0"/>
          <w:numId w:val="4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Srav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- shift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right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arithmetic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variable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number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of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bits – desloca 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pela distância especificada no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coloca o resultado no registrador rd</w:t>
      </w:r>
    </w:p>
    <w:p w:rsidR="00C60366" w:rsidRDefault="00C60366" w:rsidP="00C60366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Entrada: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Duas entradas de 32 bits: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PargrafodaLista"/>
        <w:numPr>
          <w:ilvl w:val="0"/>
          <w:numId w:val="48"/>
        </w:numPr>
        <w:spacing w:after="0"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Primeira entrada - vetor que sofre o deslocamento.</w:t>
      </w:r>
    </w:p>
    <w:p w:rsidR="00C60366" w:rsidRDefault="00C60366" w:rsidP="00C60366">
      <w:pPr>
        <w:pStyle w:val="PargrafodaLista"/>
        <w:numPr>
          <w:ilvl w:val="0"/>
          <w:numId w:val="48"/>
        </w:numPr>
        <w:spacing w:after="0" w:line="256" w:lineRule="aut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Segunda entrada – vetor que indica a quantidade do deslocamento </w:t>
      </w:r>
      <w:proofErr w:type="gramStart"/>
      <w:r>
        <w:rPr>
          <w:rFonts w:ascii="Arial" w:hAnsi="Arial" w:cs="Arial"/>
          <w:sz w:val="18"/>
          <w:szCs w:val="18"/>
          <w:lang w:val="pt-BR"/>
        </w:rPr>
        <w:t xml:space="preserve">( </w:t>
      </w:r>
      <w:proofErr w:type="gramEnd"/>
      <w:r>
        <w:rPr>
          <w:rFonts w:ascii="Arial" w:hAnsi="Arial" w:cs="Arial"/>
          <w:sz w:val="18"/>
          <w:szCs w:val="18"/>
          <w:lang w:val="pt-BR"/>
        </w:rPr>
        <w:t xml:space="preserve">usado nas instruções que utilizam o registrador </w:t>
      </w:r>
      <w:proofErr w:type="spellStart"/>
      <w:r>
        <w:rPr>
          <w:rFonts w:ascii="Arial" w:hAnsi="Arial" w:cs="Arial"/>
          <w:sz w:val="18"/>
          <w:szCs w:val="18"/>
          <w:lang w:val="pt-BR"/>
        </w:rPr>
        <w:t>rs</w:t>
      </w:r>
      <w:proofErr w:type="spellEnd"/>
      <w:r>
        <w:rPr>
          <w:rFonts w:ascii="Arial" w:hAnsi="Arial" w:cs="Arial"/>
          <w:sz w:val="18"/>
          <w:szCs w:val="18"/>
          <w:lang w:val="pt-BR"/>
        </w:rPr>
        <w:t xml:space="preserve"> para a quantidade de deslocamento)</w:t>
      </w:r>
    </w:p>
    <w:p w:rsidR="00C60366" w:rsidRDefault="00C60366" w:rsidP="00C60366">
      <w:pPr>
        <w:pStyle w:val="PargrafodaLista"/>
        <w:spacing w:after="0"/>
        <w:ind w:left="1722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Shift (</w:t>
      </w:r>
      <w:proofErr w:type="gramStart"/>
      <w:r>
        <w:rPr>
          <w:rFonts w:ascii="Arial" w:hAnsi="Arial" w:cs="Arial"/>
          <w:sz w:val="24"/>
          <w:szCs w:val="24"/>
          <w:lang w:val="pt-BR"/>
        </w:rPr>
        <w:t>3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bits): função a ser realizada pelo registrador. (sinal de controle)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</w:t>
      </w:r>
      <w:proofErr w:type="gramStart"/>
      <w:r>
        <w:rPr>
          <w:rFonts w:ascii="Arial" w:hAnsi="Arial" w:cs="Arial"/>
          <w:sz w:val="24"/>
          <w:szCs w:val="24"/>
          <w:lang w:val="pt-BR"/>
        </w:rPr>
        <w:t>5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bits): quantidade de deslocamento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Saída: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Vetor de 32 bits deslocado.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Objetivo: 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Esta unidade foi criada para ser capaz de efetuar as operações de shift a </w:t>
      </w:r>
      <w:proofErr w:type="gramStart"/>
      <w:r>
        <w:rPr>
          <w:rFonts w:ascii="Arial" w:hAnsi="Arial" w:cs="Arial"/>
          <w:sz w:val="24"/>
          <w:szCs w:val="24"/>
          <w:lang w:val="pt-BR"/>
        </w:rPr>
        <w:t>esquerda lógico e aritmético</w:t>
      </w:r>
      <w:proofErr w:type="gramEnd"/>
      <w:r>
        <w:rPr>
          <w:rFonts w:ascii="Arial" w:hAnsi="Arial" w:cs="Arial"/>
          <w:sz w:val="24"/>
          <w:szCs w:val="24"/>
          <w:lang w:val="pt-BR"/>
        </w:rPr>
        <w:t>, shift a direita lógico e aritmético.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Algoritmo: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funcionalidade desse registrador é especificada pela entrada Shift, que especifica a função e pela quantidade de deslocamento. 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 xml:space="preserve">Entidade </w:t>
      </w:r>
      <w:proofErr w:type="spellStart"/>
      <w:r>
        <w:rPr>
          <w:rFonts w:ascii="Arial" w:hAnsi="Arial" w:cs="Arial"/>
          <w:b/>
          <w:sz w:val="24"/>
          <w:szCs w:val="24"/>
          <w:u w:val="single"/>
          <w:lang w:val="pt-BR"/>
        </w:rPr>
        <w:t>Sign</w:t>
      </w:r>
      <w:proofErr w:type="spellEnd"/>
      <w:r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  <w:lang w:val="pt-BR"/>
        </w:rPr>
        <w:t>Extented</w:t>
      </w:r>
      <w:proofErr w:type="spellEnd"/>
      <w:r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  <w:lang w:val="pt-BR"/>
        </w:rPr>
        <w:t>Lui</w:t>
      </w:r>
      <w:proofErr w:type="spellEnd"/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Esta unidade estende o sinal de 16 bits para 32 bits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Entrada: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Entrada de 16 bits: vetor que corresponde aos bits mais a esquerda do registrador.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Saída: 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Saída de 32 bits: vetor que contém o resultado da operação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Objetivo: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Estender o vetor de entrada de 16 bits para 32 bits.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Algoritmo: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instrução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upper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immediate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lui</w:t>
      </w:r>
      <w:proofErr w:type="spellEnd"/>
      <w:r>
        <w:rPr>
          <w:rFonts w:ascii="Arial" w:hAnsi="Arial" w:cs="Arial"/>
          <w:sz w:val="24"/>
          <w:szCs w:val="24"/>
          <w:lang w:val="pt-BR"/>
        </w:rPr>
        <w:t>) transfere o valor do campo de constante imediata de 16 bits para os 16 bits mais a esquerda do registrador, preenchendo os 16 bits de menor ordem (direita) com zeros.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Entidade EPC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Este registrador armazena o valor da instrução que gerou a exceção.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Saída/ Entrada: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Vetor de 32 bits.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Objetivo: 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Salva o endereço da instrução problemática, e depois transfere o controle para o Sistema Operacional em alguns endereços especificados.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Ttulo1"/>
        <w:spacing w:line="256" w:lineRule="auto"/>
        <w:rPr>
          <w:lang w:val="pt-BR"/>
        </w:rPr>
      </w:pPr>
      <w:r>
        <w:rPr>
          <w:lang w:val="pt-BR"/>
        </w:rPr>
        <w:t>Descrição das Operações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ind w:firstLine="432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MIPS é o nome da arquitetura de processadores baseados no uso de registradores. As suas instruções têm à disposição um conjunto de 32 registradores para realizar as operações. Por esta arquitetura ser do tipo RISC, existe um conjunto bastante pequeno de instruções que o processador sabe fazer. </w:t>
      </w:r>
    </w:p>
    <w:p w:rsidR="00C60366" w:rsidRDefault="00C60366" w:rsidP="00C60366">
      <w:pPr>
        <w:spacing w:after="0"/>
        <w:ind w:firstLine="432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instruções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implementadas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no desenvolvimento da unidade de processamento estão especificadas a seguir:</w:t>
      </w:r>
    </w:p>
    <w:p w:rsidR="00C60366" w:rsidRDefault="00C60366" w:rsidP="00C60366">
      <w:pPr>
        <w:spacing w:after="0"/>
        <w:ind w:firstLine="432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Ttulo2"/>
        <w:spacing w:line="256" w:lineRule="auto"/>
        <w:rPr>
          <w:lang w:val="pt-BR"/>
        </w:rPr>
      </w:pPr>
      <w:r>
        <w:rPr>
          <w:lang w:val="pt-BR"/>
        </w:rPr>
        <w:t>Instruções Aritméticas</w:t>
      </w:r>
    </w:p>
    <w:p w:rsidR="00C60366" w:rsidRDefault="00C60366" w:rsidP="00C60366">
      <w:pPr>
        <w:rPr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Soma: 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add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 conteúdo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carregados nos registradores de saída do banco de registradores. Um sinal de controle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ALUop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) é enviado a ULA indicando que a operação a ser realizada é uma soma e o  valor é armazenado em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ALUout</w:t>
      </w:r>
      <w:proofErr w:type="spellEnd"/>
      <w:r>
        <w:rPr>
          <w:rFonts w:ascii="Arial" w:hAnsi="Arial" w:cs="Arial"/>
          <w:sz w:val="24"/>
          <w:szCs w:val="24"/>
          <w:lang w:val="pt-BR"/>
        </w:rPr>
        <w:t>. Outro sinal de controle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Memtoreg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) seleciona o resultado para ser entrada de dados no banco de registradores e o valor é gravado em </w:t>
      </w:r>
      <w:proofErr w:type="gramStart"/>
      <w:r>
        <w:rPr>
          <w:rFonts w:ascii="Arial" w:hAnsi="Arial" w:cs="Arial"/>
          <w:sz w:val="24"/>
          <w:szCs w:val="24"/>
          <w:lang w:val="pt-BR"/>
        </w:rPr>
        <w:t>rd.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Uma nova instrução busca a memória. A soma pode gerar overflow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addi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4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 conteúdo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lido no banco de registradores. O valor lido do banco de registradores é somado aos 16 bits menos significativos da instrução com o sinal estendido. O resultado é armazenado no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do banco de registradores. A soma pode gerar overflow.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addu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 conteúdo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lidos no banco de registradores. A ALU realiza uma soma, de acordo com o sinal vindo da unidade de controle. O resultado é armazenado no registrador rd do banco de registradores. A soma não gera overflow.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addiu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rs,4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 conteúdo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lido no banco de registradores. A ALU realiza uma soma, de acordo com o sinal vindo da unidade de controle. O valor lido do banco de registradores é somado aos 16 bits menos significativos com o sinal estendido. O resultado é armazenado no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do banco de registradores. A soma não gera overflow.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Subtração: </w:t>
      </w:r>
    </w:p>
    <w:p w:rsidR="00C60366" w:rsidRDefault="00C60366" w:rsidP="00C60366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b/>
          <w:sz w:val="24"/>
          <w:szCs w:val="24"/>
          <w:lang w:val="pt-BR"/>
        </w:rPr>
        <w:t>sub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-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 conteúdo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carregados nos registradores de saída do banco de registradores. Um sinal de controle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ALUop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) é enviado a ULA indicando que a operação a ser realizada é uma subtração e o  valor é armazenado em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ALUout</w:t>
      </w:r>
      <w:proofErr w:type="spellEnd"/>
      <w:r>
        <w:rPr>
          <w:rFonts w:ascii="Arial" w:hAnsi="Arial" w:cs="Arial"/>
          <w:sz w:val="24"/>
          <w:szCs w:val="24"/>
          <w:lang w:val="pt-BR"/>
        </w:rPr>
        <w:t>. Outro sinal de controle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Memtoreg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) seleciona o resultado para ser entrada de dados no banco de registradores e o valor é gravado em </w:t>
      </w:r>
      <w:proofErr w:type="gramStart"/>
      <w:r>
        <w:rPr>
          <w:rFonts w:ascii="Arial" w:hAnsi="Arial" w:cs="Arial"/>
          <w:sz w:val="24"/>
          <w:szCs w:val="24"/>
          <w:lang w:val="pt-BR"/>
        </w:rPr>
        <w:t>rd.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A subtração pode gerar overflow.</w:t>
      </w: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spacing w:after="0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subu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 conteúdo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lidos no banco de registradores. A ALU realiza uma subtração, de acordo com o sinal vindo da unidade de controle. O resultado é armazenado no registrador rd do banco de registradores. A subtração não gera overflow.</w:t>
      </w:r>
    </w:p>
    <w:p w:rsidR="00C60366" w:rsidRDefault="00C60366" w:rsidP="00C60366">
      <w:pPr>
        <w:pStyle w:val="Ttulo2"/>
        <w:spacing w:line="256" w:lineRule="auto"/>
        <w:rPr>
          <w:lang w:val="pt-BR"/>
        </w:rPr>
      </w:pPr>
      <w:r>
        <w:rPr>
          <w:lang w:val="pt-BR"/>
        </w:rPr>
        <w:t>Instruções Lógicas/Shift</w:t>
      </w:r>
    </w:p>
    <w:p w:rsidR="00C60366" w:rsidRDefault="00C60366" w:rsidP="00C60366">
      <w:pPr>
        <w:rPr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and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- 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dos registradores, o conteúdo dos registradores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lidos do banco de registradores. Um sinal da unidade de controle é enviado a ALU indicando que a operação a ser realizada é um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and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bit a bit. </w:t>
      </w:r>
      <w:r>
        <w:rPr>
          <w:rFonts w:ascii="Arial" w:hAnsi="Arial" w:cs="Arial"/>
          <w:sz w:val="24"/>
          <w:szCs w:val="24"/>
          <w:lang w:val="pt-BR"/>
        </w:rPr>
        <w:t>O resultado é armazenado no registrador rd no banco de registradores.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andi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2 -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 conteúdo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lido no banco de registradores. Com o valor lido do banco de registradores, é realizado um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and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bit a bit</w:t>
      </w:r>
      <w:r>
        <w:rPr>
          <w:rFonts w:ascii="Arial" w:hAnsi="Arial" w:cs="Arial"/>
          <w:sz w:val="24"/>
          <w:szCs w:val="24"/>
          <w:lang w:val="pt-BR"/>
        </w:rPr>
        <w:t xml:space="preserve"> com os 16 bits menos significativos com o sinal estendido. O resultado é armazenado no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do banco de registradores.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xor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- 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dos registradores, o conteúdo dos registradores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lidos do banco de registradores. Um sinal da unidade de controle é enviado a ALU indicando que a operação a ser realizada é um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xor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bit a bit. </w:t>
      </w:r>
      <w:r>
        <w:rPr>
          <w:rFonts w:ascii="Arial" w:hAnsi="Arial" w:cs="Arial"/>
          <w:sz w:val="24"/>
          <w:szCs w:val="24"/>
          <w:lang w:val="pt-BR"/>
        </w:rPr>
        <w:t>O resultado é armazenado no registrador rd no banco de registradores.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xori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2 -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 conteúdo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lido no banco de registradores. Com o valor lido do banco de registradores, é realizado um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xor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bit a bit</w:t>
      </w:r>
      <w:r>
        <w:rPr>
          <w:rFonts w:ascii="Arial" w:hAnsi="Arial" w:cs="Arial"/>
          <w:sz w:val="24"/>
          <w:szCs w:val="24"/>
          <w:lang w:val="pt-BR"/>
        </w:rPr>
        <w:t xml:space="preserve"> com os 16 bits menos significativos com o sinal estendido. O resultado é armazenado no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do banco de registradores.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sll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- 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decodificação, o valor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carregado a partir do banco de registradores. A unidade de controle envia um sinal para a entidade shift, indicando que a operação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sll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será executada. Esta instrução seleciona a entrada do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(quantidade de deslocamento) e os bits de uma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word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deslocados para a esquerda, preenchendo os bits que ficaram vazios com zeros. O resultado é armazenado no registrador rd e pode gerar Overflow.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sllv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- 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decodificação, o valor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carregado a partir do banco de registradores. A unidade de controle envia um sinal para a entidade shift, indicando que a operação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sllv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será executada. Esta instrução seleciona a entrada do registrador B 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(quantidade de deslocamento) e os bits de uma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word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são deslocados para a esquerda, preenchendo os bits que ficaram vazios com zeros. O resultado é armazenado no registrador rd e não pode gerar Overflow.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srl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decodificação, o valor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carregado a partir do banco de registradores. A unidade de controle envia um sinal para a entidade shift, indicando que a operação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srl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será executada. Esta instrução seleciona a entrada do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(quantidade de deslocamento) e os bits de uma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word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deslocados para a direita, preenchendo os bits que ficaram vazios com zeros. O resultado é armazenado no registrador </w:t>
      </w:r>
      <w:proofErr w:type="gramStart"/>
      <w:r>
        <w:rPr>
          <w:rFonts w:ascii="Arial" w:hAnsi="Arial" w:cs="Arial"/>
          <w:sz w:val="24"/>
          <w:szCs w:val="24"/>
          <w:lang w:val="pt-BR"/>
        </w:rPr>
        <w:t>rd.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A instrução pode gerar Overflow.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sra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decodificação, o valor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carregado a partir do banco de registradores. A unidade de controle envia um sinal para a entidade shift, indicando que a operação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sra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será executada. Esta instrução seleciona a entrada do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(quantidade de deslocamento) e os bits de uma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word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deslocados para a direita, preservando-se o sinal e preenchendo os bits que ficaram vazios com zeros (ou 1, se negativo). O resultado é armazenado no registrador rd e pode gerar Overflow.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b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srav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decodificação, o valor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carregado a partir do banco de registradores. A unidade de controle envia um sinal para a entidade shift, indicando que a operação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sra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será executada. Esta instrução seleciona a entrada do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shamt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(quantidade de deslocamento) e os bits de uma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word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deslocados para a direita, preservando-se o sinal e preenchendo os bits que ficaram vazios com zeros (ou 1, se negativo). O resultado é armazenado no registrador rd e não pode gerar Overflow.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Ttulo2"/>
        <w:spacing w:line="256" w:lineRule="auto"/>
        <w:rPr>
          <w:lang w:val="pt-BR"/>
        </w:rPr>
      </w:pPr>
      <w:r>
        <w:rPr>
          <w:lang w:val="pt-BR"/>
        </w:rPr>
        <w:t>Instruções de tomada de decisão (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) </w:t>
      </w:r>
    </w:p>
    <w:p w:rsidR="00C60366" w:rsidRDefault="00C60366" w:rsidP="00C60366">
      <w:pPr>
        <w:rPr>
          <w:lang w:val="pt-BR"/>
        </w:rPr>
      </w:pPr>
    </w:p>
    <w:p w:rsidR="00C60366" w:rsidRDefault="00C60366" w:rsidP="00C6036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u w:val="single"/>
          <w:lang w:val="pt-BR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u w:val="single"/>
          <w:lang w:val="pt-BR"/>
        </w:rPr>
        <w:t>Condicionais: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t>Beq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offset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 offset é estendido e deslocado duas vezes à esquerda para poder somar com o valor de PC + 4. Também no estágio de decodificação é carregado do banco de registradores os valores de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enquanto o valor da soma do offset com PC+4 é carregado no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ALUout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. Após isso, é feita a comparação entre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se os registradores forem iguais o sinal de “zero” (isto é, a ALU realiza uma subtração entre os registradores) da ALU é acionado e então o desvio é tomado.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bne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offset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 offset é estendido e deslocado duas vezes à esquerda para poder somar com o valor de PC + 4. Também no estágio de decodificação é carregado do banco de registradores os valores de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enquanto o valor da soma do offset com PC+4 é carregado no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ALUout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. Após isso, é feita a comparação entre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se os registradores não forem iguais o sinal de “zero” (isto é, a ALU realiza uma subtração entre os registradores) da ALU não será acionado e então o desvio é tomado.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slt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rd,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os valores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carregados a partir do banco de registradores. A unidade de controle mandará um sinal para ALU indicando que uma instrução de comparação será feita. Se o valor do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for menor que o valor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>, será armazenado o valor 1 no registrador rd, caso contrário, será armazenado o valor zero.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slti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4 –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decodificação, o valor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carregado a partir do banco de registradores. Os 16 bits menos significativos da instrução (imediato) será estendido para 32 bits. A unidade de controle mandará um sinal para ALU indicando que uma instrução de comparação será feita. Se o valor do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for menor que o valor do que o valor do imediato, será armazenado 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o valor 1 no registrador rd, caso contrário, será armazenado o valor zero.</w:t>
      </w:r>
    </w:p>
    <w:p w:rsidR="00C60366" w:rsidRDefault="00C60366" w:rsidP="00C60366">
      <w:pPr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u w:val="single"/>
          <w:lang w:val="pt-BR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u w:val="single"/>
          <w:lang w:val="pt-BR"/>
        </w:rPr>
        <w:t>Incondicionais: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J offset – </w:t>
      </w:r>
      <w:r>
        <w:rPr>
          <w:rFonts w:ascii="Arial" w:hAnsi="Arial" w:cs="Arial"/>
          <w:sz w:val="24"/>
          <w:szCs w:val="24"/>
          <w:lang w:val="pt-BR"/>
        </w:rPr>
        <w:t xml:space="preserve">Após identificar a instrução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jump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no estágio de decodificação, os 26 bits menos significativos são deslocados de </w:t>
      </w:r>
      <w:proofErr w:type="gramStart"/>
      <w:r>
        <w:rPr>
          <w:rFonts w:ascii="Arial" w:hAnsi="Arial" w:cs="Arial"/>
          <w:sz w:val="24"/>
          <w:szCs w:val="24"/>
          <w:lang w:val="pt-BR"/>
        </w:rPr>
        <w:t>2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a esquerda (28 bits) e concatenados com os 4 bits mais significativos do (PC + 4). Esse novo endereço é colocado no PC.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Jr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Após identificar a instrução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no estágio de decodificação, o valor do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carregado a partir do banco de registradores. A partir de um sinal do controle, o PC recebe o valor que estava no registrador rs.</w:t>
      </w:r>
    </w:p>
    <w:p w:rsidR="00C60366" w:rsidRDefault="00C60366" w:rsidP="00C60366">
      <w:pPr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t>Jal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–</w:t>
      </w:r>
      <w:r>
        <w:rPr>
          <w:rFonts w:ascii="Arial" w:hAnsi="Arial" w:cs="Arial"/>
          <w:sz w:val="24"/>
          <w:szCs w:val="24"/>
          <w:lang w:val="pt-BR"/>
        </w:rPr>
        <w:t xml:space="preserve"> O valor de PC + 4 é salvo no registrador 31, então os26 bits menos significativos da instrução será deslocado duas vezes para a esquerda e concatenado com PC + 4 para obter o novo endereço para PC.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Ttulo2"/>
        <w:spacing w:line="256" w:lineRule="auto"/>
        <w:rPr>
          <w:lang w:val="pt-BR"/>
        </w:rPr>
      </w:pPr>
      <w:r>
        <w:rPr>
          <w:lang w:val="pt-BR"/>
        </w:rPr>
        <w:t>Instruções de Transferência de Dados</w:t>
      </w:r>
    </w:p>
    <w:p w:rsidR="00C60366" w:rsidRDefault="00C60366" w:rsidP="00C60366">
      <w:pPr>
        <w:rPr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lw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address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) -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a instrução carrega 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para poder somar com o imediato (16 bits) estendido e deslocado duas vezes à esquerda. Esta instrução calcula o endereço da memória somando 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com o imediato através da ALU. O valor dessa soma é carregado no registrador de saída da ALU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ALUout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), então é usada como endereço na entrada da memória. Após dois ciclos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>
        <w:rPr>
          <w:rFonts w:ascii="Arial" w:hAnsi="Arial" w:cs="Arial"/>
          <w:sz w:val="24"/>
          <w:szCs w:val="24"/>
          <w:lang w:val="pt-BR"/>
        </w:rPr>
        <w:t>, o dado da memória é salvo no registrador de saída da memória (MDR) para só depois poder ser escrito no banco de registradores.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lb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address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) -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a instrução carrega 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para poder somar com o imediato (16 bits) estendido e deslocado duas vezes à esquerda. Esta instrução calcula o endereço da memória somando 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com o imediato através da ALU. O valor dessa soma é carregado no registrador de saída da ALU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ALUout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), então é usada como endereço na entrada da memória. Após dois ciclos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o dado da memória é salvo no registrador de saída da memória (MDR). Após passar pelo MDR, o dado vai para a entidade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é selecionado apenas os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8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bits mais significativos para só depois poder ser escrito no banco de registradores.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lh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address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) -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a instrução carrega o registrador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para poder somar com o imediato (16 bits) estendido e deslocado duas vezes à esquerda. Esta instrução calcula o endereço da memória somando 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com o imediato através da ALU. O valor dessa soma é carregado no registrador de saída da ALU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ALUout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), então é usada como endereço na entrada da memória. Após dois ciclos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o dado da memória é salvo no registrador de saída da memória (MDR). Após passar pelo MDR, o dado vai para a entidade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gramStart"/>
      <w:r>
        <w:rPr>
          <w:rFonts w:ascii="Arial" w:hAnsi="Arial" w:cs="Arial"/>
          <w:sz w:val="24"/>
          <w:szCs w:val="24"/>
          <w:lang w:val="pt-BR"/>
        </w:rPr>
        <w:t>é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selecionado apenas os 16 bits mais significativos para só depois poder ser escrito no banco de registradores.</w:t>
      </w:r>
    </w:p>
    <w:p w:rsidR="00C60366" w:rsidRDefault="00C60366" w:rsidP="00C60366">
      <w:pPr>
        <w:rPr>
          <w:rFonts w:ascii="Arial" w:hAnsi="Arial" w:cs="Arial"/>
          <w:b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sw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adress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) -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a instrução carrega os registradores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para poder somar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com o imediato (16 bits) estendido e deslocado duas vezes à </w:t>
      </w:r>
      <w:proofErr w:type="gramStart"/>
      <w:r>
        <w:rPr>
          <w:rFonts w:ascii="Arial" w:hAnsi="Arial" w:cs="Arial"/>
          <w:sz w:val="24"/>
          <w:szCs w:val="24"/>
          <w:lang w:val="pt-BR"/>
        </w:rPr>
        <w:t>esquerda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. Esta instrução calcula o endereço da memória de onde o dado será armazenado somando 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com o imediato através da ALU. O valor dessa soma é carregado no registrador de saída da ALU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ALUout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), então é usada como endereço na entrada da memória. Feito isso, o dado do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é usado como entrada de dado na memória para poder escrever.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sb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address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) -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a instrução carrega os registradores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para poder somar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com o imediato (16 bits) estendido e deslocado duas vezes à esquerda. Esta instrução calcula o endereço da memória de onde o dado será armazenado somando 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com o imediato através da ALU. O valor dessa soma é carregado no registrador de saída da ALU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ALUout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), então é usada como endereço na entrada da memória. Feito isso, será carregado da memória o dado onde será armazenado, então passa pela entidade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Store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então o dado da memória é sobrescrito apenas o byte necessário para poder escrever de volta na memória.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address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) - </w:t>
      </w:r>
      <w:r>
        <w:rPr>
          <w:rFonts w:ascii="Arial" w:hAnsi="Arial" w:cs="Arial"/>
          <w:sz w:val="24"/>
          <w:szCs w:val="24"/>
          <w:lang w:val="pt-BR"/>
        </w:rPr>
        <w:t xml:space="preserve">No estágio de decodificação a instrução carrega os registradores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para poder somar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com o imediato (16 bits) estendido e deslocado duas vezes à esquerda. Esta instrução calcula o endereço da memória de onde o dado será armazenado somando o registrador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com o imediato através da ALU. O valor dessa soma é carregado no registrador de saída da ALU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ALUout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), então é usada como endereço na entrada da memória. Feito isso, será carregado da memória o dado onde será armazenado, então passa pela entidade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Store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então o dado da memória é sobrescrito apenas os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2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bytes necessário para poder escrever de volta na memória.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lui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imm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O imediato (16 bits) recebido da instrução será estendido, utilizando a entidade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Sign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extend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lui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r>
        <w:rPr>
          <w:rFonts w:ascii="Arial" w:hAnsi="Arial" w:cs="Arial"/>
          <w:sz w:val="24"/>
          <w:szCs w:val="24"/>
          <w:lang w:val="pt-BR"/>
        </w:rPr>
        <w:t>para 32 bits. Então é colocados zeros (ou um, se for negativo) na parte menos significativa do vetor.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pStyle w:val="Ttulo2"/>
        <w:spacing w:line="256" w:lineRule="auto"/>
        <w:rPr>
          <w:lang w:val="pt-BR"/>
        </w:rPr>
      </w:pPr>
      <w:r>
        <w:rPr>
          <w:lang w:val="pt-BR"/>
        </w:rPr>
        <w:t>Instruções especiais</w:t>
      </w:r>
    </w:p>
    <w:p w:rsidR="00C60366" w:rsidRDefault="00C60366" w:rsidP="00C60366">
      <w:pPr>
        <w:rPr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b/>
          <w:sz w:val="24"/>
          <w:szCs w:val="24"/>
          <w:lang w:val="pt-BR"/>
        </w:rPr>
        <w:t>break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-  </w:t>
      </w:r>
      <w:r>
        <w:rPr>
          <w:rFonts w:ascii="Arial" w:hAnsi="Arial" w:cs="Arial"/>
          <w:sz w:val="24"/>
          <w:szCs w:val="24"/>
          <w:lang w:val="pt-BR"/>
        </w:rPr>
        <w:t xml:space="preserve">Após identificar a instrução break no estágio de decodificação, há uma parada abrupta na execução do programa colocando o processador em um estado de inatividade contínua, do qual se retira apenas pelo reinicio das atividades de todo o processador. 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rte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Essa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intrução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faz com que o programa volte a executar, após uma exceção, exatamente do ponto de onde ocorreu a exceção. </w:t>
      </w: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( </w:t>
      </w:r>
      <w:proofErr w:type="gramEnd"/>
      <w:r>
        <w:rPr>
          <w:rFonts w:ascii="Arial" w:hAnsi="Arial" w:cs="Arial"/>
          <w:sz w:val="24"/>
          <w:szCs w:val="24"/>
          <w:lang w:val="pt-BR"/>
        </w:rPr>
        <w:t>endereço está armazenado em EPC).</w:t>
      </w:r>
    </w:p>
    <w:p w:rsidR="00C60366" w:rsidRDefault="00C60366" w:rsidP="00C60366">
      <w:pPr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b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nop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Após identificar a instrução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nop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o processador busca uma nova instrução. A instrução é usada apenas para gastar ciclos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:rsidR="00F87D73" w:rsidRPr="00F87D73" w:rsidRDefault="00F87D73" w:rsidP="00F87D73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410151" w:rsidRPr="00410151" w:rsidRDefault="00410151" w:rsidP="008B0D5E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B0D5E" w:rsidRPr="008B0D5E" w:rsidRDefault="008B0D5E" w:rsidP="00253F0A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73080A" w:rsidRPr="00BC2F91" w:rsidRDefault="0073080A" w:rsidP="0073080A">
      <w:pPr>
        <w:rPr>
          <w:lang w:val="pt-BR"/>
        </w:rPr>
      </w:pPr>
    </w:p>
    <w:p w:rsidR="0073080A" w:rsidRPr="00BC2F91" w:rsidRDefault="0073080A" w:rsidP="0073080A">
      <w:pPr>
        <w:rPr>
          <w:rFonts w:ascii="Arial" w:hAnsi="Arial" w:cs="Arial"/>
          <w:sz w:val="24"/>
          <w:szCs w:val="24"/>
          <w:lang w:val="pt-BR"/>
        </w:rPr>
      </w:pPr>
    </w:p>
    <w:p w:rsidR="00FD146F" w:rsidRPr="00BC2F91" w:rsidRDefault="00FD146F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FD146F" w:rsidRPr="00BC2F91" w:rsidRDefault="00FD146F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B3129D" w:rsidRDefault="00B3129D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C60366" w:rsidRDefault="00C60366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D2A68" w:rsidRDefault="004D2A68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B3129D" w:rsidRPr="00BC2F91" w:rsidRDefault="00B3129D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B3129D" w:rsidRPr="00C60366" w:rsidRDefault="00AE5AC2" w:rsidP="00C60366">
      <w:pPr>
        <w:pStyle w:val="Ttulo1"/>
        <w:numPr>
          <w:ilvl w:val="0"/>
          <w:numId w:val="13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cs="Arial"/>
          <w:lang w:val="pt-BR"/>
        </w:rPr>
        <w:t>Descrição dos Estados do Controle</w:t>
      </w:r>
    </w:p>
    <w:p w:rsidR="00B3129D" w:rsidRPr="005C0DDA" w:rsidRDefault="0086733C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253C098C" wp14:editId="0B471103">
            <wp:extent cx="6292280" cy="6050942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25" cy="60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7F" w:rsidRDefault="002F777F" w:rsidP="00B3129D">
      <w:pPr>
        <w:spacing w:after="0"/>
        <w:jc w:val="both"/>
        <w:rPr>
          <w:rFonts w:ascii="Arial" w:hAnsi="Arial" w:cs="Arial"/>
          <w:b/>
          <w:sz w:val="32"/>
          <w:szCs w:val="32"/>
          <w:u w:val="single"/>
          <w:lang w:val="pt-BR"/>
        </w:rPr>
      </w:pPr>
    </w:p>
    <w:p w:rsidR="00B3129D" w:rsidRDefault="0086733C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32"/>
          <w:szCs w:val="32"/>
          <w:u w:val="single"/>
          <w:lang w:val="pt-BR"/>
        </w:rPr>
        <w:t>RESET</w:t>
      </w:r>
    </w:p>
    <w:p w:rsidR="00E33B97" w:rsidRDefault="00E33B97" w:rsidP="00E33B97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</w:t>
      </w:r>
      <w:r w:rsidR="0086733C">
        <w:rPr>
          <w:rFonts w:ascii="Arial" w:hAnsi="Arial" w:cs="Arial"/>
          <w:sz w:val="28"/>
          <w:szCs w:val="28"/>
          <w:lang w:val="pt-BR"/>
        </w:rPr>
        <w:t>odos os registradores são zerados</w:t>
      </w:r>
      <w:r>
        <w:rPr>
          <w:rFonts w:ascii="Arial" w:hAnsi="Arial" w:cs="Arial"/>
          <w:sz w:val="28"/>
          <w:szCs w:val="28"/>
          <w:lang w:val="pt-BR"/>
        </w:rPr>
        <w:t xml:space="preserve"> e o registrador que aponta para a pilha será inicializado.</w:t>
      </w:r>
    </w:p>
    <w:p w:rsidR="00E33B97" w:rsidRDefault="00E33B97" w:rsidP="00E33B97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</w:p>
    <w:p w:rsidR="00E33B97" w:rsidRDefault="00E33B97" w:rsidP="00E33B97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</w:p>
    <w:p w:rsidR="00C60366" w:rsidRDefault="00C60366" w:rsidP="00E33B97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</w:p>
    <w:p w:rsidR="0086733C" w:rsidRDefault="00E33B97" w:rsidP="00E33B97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b/>
          <w:sz w:val="32"/>
          <w:szCs w:val="32"/>
          <w:u w:val="thick"/>
          <w:lang w:val="pt-BR"/>
        </w:rPr>
        <w:t>ESTADO INICIAL</w:t>
      </w:r>
      <w:r w:rsidR="0086733C">
        <w:rPr>
          <w:rFonts w:ascii="Arial" w:hAnsi="Arial" w:cs="Arial"/>
          <w:sz w:val="28"/>
          <w:szCs w:val="28"/>
          <w:lang w:val="pt-BR"/>
        </w:rPr>
        <w:t xml:space="preserve"> </w:t>
      </w:r>
    </w:p>
    <w:p w:rsidR="00E33B97" w:rsidRDefault="00F90C55" w:rsidP="00F90C55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PC </w:t>
      </w:r>
      <w:r w:rsidR="00914FB4">
        <w:rPr>
          <w:rFonts w:ascii="Arial" w:hAnsi="Arial" w:cs="Arial"/>
          <w:sz w:val="28"/>
          <w:szCs w:val="28"/>
          <w:lang w:val="pt-BR"/>
        </w:rPr>
        <w:t xml:space="preserve">aponta para o endereço de memória que contém a instrução. É feita a busca na memória enquanto paralelamente </w:t>
      </w:r>
      <w:proofErr w:type="spellStart"/>
      <w:proofErr w:type="gramStart"/>
      <w:r w:rsidR="00914FB4">
        <w:rPr>
          <w:rFonts w:ascii="Arial" w:hAnsi="Arial" w:cs="Arial"/>
          <w:sz w:val="28"/>
          <w:szCs w:val="28"/>
          <w:lang w:val="pt-BR"/>
        </w:rPr>
        <w:t>pc</w:t>
      </w:r>
      <w:proofErr w:type="spellEnd"/>
      <w:proofErr w:type="gramEnd"/>
      <w:r w:rsidR="00914FB4">
        <w:rPr>
          <w:rFonts w:ascii="Arial" w:hAnsi="Arial" w:cs="Arial"/>
          <w:sz w:val="28"/>
          <w:szCs w:val="28"/>
          <w:lang w:val="pt-BR"/>
        </w:rPr>
        <w:t xml:space="preserve"> é somado com 4 para poder buscar a próxima instrução.</w:t>
      </w:r>
    </w:p>
    <w:p w:rsidR="00F90C55" w:rsidRPr="0086733C" w:rsidRDefault="00F90C55" w:rsidP="00F90C55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bookmarkStart w:id="0" w:name="_GoBack"/>
      <w:bookmarkEnd w:id="0"/>
    </w:p>
    <w:p w:rsidR="00B3129D" w:rsidRDefault="00F90C55" w:rsidP="00B3129D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b/>
          <w:sz w:val="32"/>
          <w:szCs w:val="32"/>
          <w:u w:val="thick"/>
          <w:lang w:val="pt-BR"/>
        </w:rPr>
        <w:t>IR_WRITE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</w:p>
    <w:p w:rsidR="00F90C55" w:rsidRPr="00F90C55" w:rsidRDefault="00F90C55" w:rsidP="00F90C55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</w:t>
      </w:r>
      <w:r w:rsidR="00C27D4D">
        <w:rPr>
          <w:rFonts w:ascii="Arial" w:hAnsi="Arial" w:cs="Arial"/>
          <w:sz w:val="28"/>
          <w:szCs w:val="28"/>
          <w:lang w:val="pt-BR"/>
        </w:rPr>
        <w:t xml:space="preserve">pós </w:t>
      </w:r>
      <w:proofErr w:type="gramStart"/>
      <w:r>
        <w:rPr>
          <w:rFonts w:ascii="Arial" w:hAnsi="Arial" w:cs="Arial"/>
          <w:sz w:val="28"/>
          <w:szCs w:val="28"/>
          <w:lang w:val="pt-BR"/>
        </w:rPr>
        <w:t>1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ciclo de espera, a instrução que foi buscada é escrita nos registrador. </w:t>
      </w:r>
    </w:p>
    <w:p w:rsidR="00B3129D" w:rsidRPr="005C0DDA" w:rsidRDefault="00B3129D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F475C8" w:rsidRDefault="00F475C8" w:rsidP="00F90C55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  <w:r>
        <w:rPr>
          <w:rFonts w:ascii="Arial" w:hAnsi="Arial" w:cs="Arial"/>
          <w:b/>
          <w:sz w:val="32"/>
          <w:szCs w:val="32"/>
          <w:u w:val="thick"/>
          <w:lang w:val="pt-BR"/>
        </w:rPr>
        <w:t>DECODIFICAÇÃO</w:t>
      </w:r>
    </w:p>
    <w:p w:rsidR="00F475C8" w:rsidRDefault="00F475C8" w:rsidP="00F475C8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Decodifica a instrução e carrega nos registradores e espera o próximo ciclo para executar a instrução</w:t>
      </w:r>
      <w:r w:rsidR="007B57D9">
        <w:rPr>
          <w:rFonts w:ascii="Arial" w:hAnsi="Arial" w:cs="Arial"/>
          <w:sz w:val="28"/>
          <w:szCs w:val="28"/>
          <w:lang w:val="pt-BR"/>
        </w:rPr>
        <w:t xml:space="preserve"> de acordo com seu opcode</w:t>
      </w:r>
      <w:r>
        <w:rPr>
          <w:rFonts w:ascii="Arial" w:hAnsi="Arial" w:cs="Arial"/>
          <w:sz w:val="28"/>
          <w:szCs w:val="28"/>
          <w:lang w:val="pt-BR"/>
        </w:rPr>
        <w:t>.</w:t>
      </w:r>
      <w:r w:rsidR="00914FB4">
        <w:rPr>
          <w:rFonts w:ascii="Arial" w:hAnsi="Arial" w:cs="Arial"/>
          <w:sz w:val="28"/>
          <w:szCs w:val="28"/>
          <w:lang w:val="pt-BR"/>
        </w:rPr>
        <w:t xml:space="preserve"> Nesse estado também é calculado o endereço de instrução, caso a instrução seja um </w:t>
      </w:r>
      <w:proofErr w:type="spellStart"/>
      <w:r w:rsidR="00914FB4">
        <w:rPr>
          <w:rFonts w:ascii="Arial" w:hAnsi="Arial" w:cs="Arial"/>
          <w:sz w:val="28"/>
          <w:szCs w:val="28"/>
          <w:lang w:val="pt-BR"/>
        </w:rPr>
        <w:t>beq</w:t>
      </w:r>
      <w:proofErr w:type="spellEnd"/>
      <w:r w:rsidR="00914FB4">
        <w:rPr>
          <w:rFonts w:ascii="Arial" w:hAnsi="Arial" w:cs="Arial"/>
          <w:sz w:val="28"/>
          <w:szCs w:val="28"/>
          <w:lang w:val="pt-BR"/>
        </w:rPr>
        <w:t xml:space="preserve"> ou </w:t>
      </w:r>
      <w:proofErr w:type="spellStart"/>
      <w:r w:rsidR="00914FB4">
        <w:rPr>
          <w:rFonts w:ascii="Arial" w:hAnsi="Arial" w:cs="Arial"/>
          <w:sz w:val="28"/>
          <w:szCs w:val="28"/>
          <w:lang w:val="pt-BR"/>
        </w:rPr>
        <w:t>bne</w:t>
      </w:r>
      <w:proofErr w:type="spellEnd"/>
      <w:r w:rsidR="00914FB4">
        <w:rPr>
          <w:rFonts w:ascii="Arial" w:hAnsi="Arial" w:cs="Arial"/>
          <w:sz w:val="28"/>
          <w:szCs w:val="28"/>
          <w:lang w:val="pt-BR"/>
        </w:rPr>
        <w:t>.</w:t>
      </w:r>
    </w:p>
    <w:p w:rsidR="00F475C8" w:rsidRDefault="00F475C8" w:rsidP="00F475C8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 </w:t>
      </w:r>
    </w:p>
    <w:p w:rsidR="00F475C8" w:rsidRDefault="007B57D9" w:rsidP="00F475C8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b/>
          <w:sz w:val="32"/>
          <w:szCs w:val="32"/>
          <w:u w:val="thick"/>
          <w:lang w:val="pt-BR"/>
        </w:rPr>
        <w:t xml:space="preserve">ESTADO COMUM LOAD/STORE </w:t>
      </w:r>
    </w:p>
    <w:p w:rsidR="007B57D9" w:rsidRDefault="00580D17" w:rsidP="007B57D9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</w:t>
      </w:r>
      <w:r w:rsidR="007B57D9">
        <w:rPr>
          <w:rFonts w:ascii="Arial" w:hAnsi="Arial" w:cs="Arial"/>
          <w:sz w:val="28"/>
          <w:szCs w:val="28"/>
          <w:lang w:val="pt-BR"/>
        </w:rPr>
        <w:t xml:space="preserve"> registrad</w:t>
      </w:r>
      <w:r>
        <w:rPr>
          <w:rFonts w:ascii="Arial" w:hAnsi="Arial" w:cs="Arial"/>
          <w:sz w:val="28"/>
          <w:szCs w:val="28"/>
          <w:lang w:val="pt-BR"/>
        </w:rPr>
        <w:t>or A é preparado para ser carregado</w:t>
      </w:r>
      <w:r w:rsidR="007B57D9">
        <w:rPr>
          <w:rFonts w:ascii="Arial" w:hAnsi="Arial" w:cs="Arial"/>
          <w:sz w:val="28"/>
          <w:szCs w:val="28"/>
          <w:lang w:val="pt-BR"/>
        </w:rPr>
        <w:t xml:space="preserve"> na ALU e executar o cálculo do endereço</w:t>
      </w:r>
      <w:r>
        <w:rPr>
          <w:rFonts w:ascii="Arial" w:hAnsi="Arial" w:cs="Arial"/>
          <w:sz w:val="28"/>
          <w:szCs w:val="28"/>
          <w:lang w:val="pt-BR"/>
        </w:rPr>
        <w:t xml:space="preserve"> junto com o deslocamento</w:t>
      </w:r>
      <w:r w:rsidR="007B57D9">
        <w:rPr>
          <w:rFonts w:ascii="Arial" w:hAnsi="Arial" w:cs="Arial"/>
          <w:sz w:val="28"/>
          <w:szCs w:val="28"/>
          <w:lang w:val="pt-BR"/>
        </w:rPr>
        <w:t>.</w:t>
      </w:r>
    </w:p>
    <w:p w:rsidR="007B57D9" w:rsidRDefault="007B57D9" w:rsidP="007B57D9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7B57D9" w:rsidRDefault="00C27D4D" w:rsidP="007B57D9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b/>
          <w:sz w:val="32"/>
          <w:szCs w:val="32"/>
          <w:u w:val="thick"/>
          <w:lang w:val="pt-BR"/>
        </w:rPr>
        <w:t>ESTADO COMUM LOAD</w:t>
      </w:r>
      <w:r w:rsidR="007B57D9">
        <w:rPr>
          <w:rFonts w:ascii="Arial" w:hAnsi="Arial" w:cs="Arial"/>
          <w:b/>
          <w:sz w:val="32"/>
          <w:szCs w:val="32"/>
          <w:u w:val="thick"/>
          <w:lang w:val="pt-BR"/>
        </w:rPr>
        <w:t xml:space="preserve"> </w:t>
      </w:r>
    </w:p>
    <w:p w:rsidR="007B57D9" w:rsidRDefault="00A43ED0" w:rsidP="00C27D4D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 memória é lida, de acordo</w:t>
      </w:r>
      <w:r w:rsidR="00C27D4D">
        <w:rPr>
          <w:rFonts w:ascii="Arial" w:hAnsi="Arial" w:cs="Arial"/>
          <w:sz w:val="28"/>
          <w:szCs w:val="28"/>
          <w:lang w:val="pt-BR"/>
        </w:rPr>
        <w:t xml:space="preserve"> com o endereço calculado, e o </w:t>
      </w:r>
      <w:r>
        <w:rPr>
          <w:rFonts w:ascii="Arial" w:hAnsi="Arial" w:cs="Arial"/>
          <w:sz w:val="28"/>
          <w:szCs w:val="28"/>
          <w:lang w:val="pt-BR"/>
        </w:rPr>
        <w:t>dado</w:t>
      </w:r>
      <w:r w:rsidR="00C27D4D">
        <w:rPr>
          <w:rFonts w:ascii="Arial" w:hAnsi="Arial" w:cs="Arial"/>
          <w:sz w:val="28"/>
          <w:szCs w:val="28"/>
          <w:lang w:val="pt-BR"/>
        </w:rPr>
        <w:t xml:space="preserve"> </w:t>
      </w:r>
      <w:r>
        <w:rPr>
          <w:rFonts w:ascii="Arial" w:hAnsi="Arial" w:cs="Arial"/>
          <w:sz w:val="28"/>
          <w:szCs w:val="28"/>
          <w:lang w:val="pt-BR"/>
        </w:rPr>
        <w:t>é levado</w:t>
      </w:r>
      <w:r w:rsidR="00C27D4D">
        <w:rPr>
          <w:rFonts w:ascii="Arial" w:hAnsi="Arial" w:cs="Arial"/>
          <w:sz w:val="28"/>
          <w:szCs w:val="28"/>
          <w:lang w:val="pt-BR"/>
        </w:rPr>
        <w:t xml:space="preserve"> para o MDR e em seguida 2 ciclos de espera são executados.</w:t>
      </w:r>
    </w:p>
    <w:p w:rsidR="00C27D4D" w:rsidRDefault="00C27D4D" w:rsidP="00C27D4D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C27D4D" w:rsidRDefault="00C27D4D" w:rsidP="00C27D4D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proofErr w:type="spellStart"/>
      <w:r>
        <w:rPr>
          <w:rFonts w:ascii="Arial" w:hAnsi="Arial" w:cs="Arial"/>
          <w:b/>
          <w:sz w:val="32"/>
          <w:szCs w:val="32"/>
          <w:u w:val="thick"/>
          <w:lang w:val="pt-BR"/>
        </w:rPr>
        <w:t>Load</w:t>
      </w:r>
      <w:proofErr w:type="spellEnd"/>
      <w:r>
        <w:rPr>
          <w:rFonts w:ascii="Arial" w:hAnsi="Arial" w:cs="Arial"/>
          <w:b/>
          <w:sz w:val="32"/>
          <w:szCs w:val="32"/>
          <w:u w:val="thick"/>
          <w:lang w:val="pt-BR"/>
        </w:rPr>
        <w:t xml:space="preserve"> Word (LW)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</w:p>
    <w:p w:rsidR="00C27D4D" w:rsidRDefault="00A43ED0" w:rsidP="00C27D4D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O dado que estava na memória é </w:t>
      </w:r>
      <w:r w:rsidR="00C27D4D">
        <w:rPr>
          <w:rFonts w:ascii="Arial" w:hAnsi="Arial" w:cs="Arial"/>
          <w:sz w:val="28"/>
          <w:szCs w:val="28"/>
          <w:lang w:val="pt-BR"/>
        </w:rPr>
        <w:t>carregado no banco de registradores</w:t>
      </w:r>
      <w:r>
        <w:rPr>
          <w:rFonts w:ascii="Arial" w:hAnsi="Arial" w:cs="Arial"/>
          <w:sz w:val="28"/>
          <w:szCs w:val="28"/>
          <w:lang w:val="pt-BR"/>
        </w:rPr>
        <w:t>.</w:t>
      </w:r>
    </w:p>
    <w:p w:rsidR="00C27D4D" w:rsidRPr="00C27D4D" w:rsidRDefault="00C27D4D" w:rsidP="00C27D4D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C27D4D" w:rsidRPr="00895AD6" w:rsidRDefault="00C27D4D" w:rsidP="00F475C8">
      <w:pPr>
        <w:spacing w:after="0"/>
        <w:jc w:val="both"/>
        <w:rPr>
          <w:rFonts w:ascii="Arial" w:hAnsi="Arial" w:cs="Arial"/>
          <w:sz w:val="28"/>
          <w:szCs w:val="28"/>
        </w:rPr>
      </w:pPr>
      <w:r w:rsidRPr="00895AD6">
        <w:rPr>
          <w:rFonts w:ascii="Arial" w:hAnsi="Arial" w:cs="Arial"/>
          <w:b/>
          <w:sz w:val="32"/>
          <w:szCs w:val="32"/>
          <w:u w:val="thick"/>
        </w:rPr>
        <w:t>Load Half (LH)</w:t>
      </w:r>
      <w:r w:rsidR="00A43ED0" w:rsidRPr="00895AD6">
        <w:rPr>
          <w:rFonts w:ascii="Arial" w:hAnsi="Arial" w:cs="Arial"/>
          <w:b/>
          <w:sz w:val="32"/>
          <w:szCs w:val="32"/>
          <w:u w:val="thick"/>
        </w:rPr>
        <w:t xml:space="preserve"> / Load Byte (LB)</w:t>
      </w:r>
    </w:p>
    <w:p w:rsidR="007B57D9" w:rsidRPr="007B57D9" w:rsidRDefault="00A43ED0" w:rsidP="00C27D4D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</w:t>
      </w:r>
      <w:r w:rsidR="00C27D4D">
        <w:rPr>
          <w:rFonts w:ascii="Arial" w:hAnsi="Arial" w:cs="Arial"/>
          <w:sz w:val="28"/>
          <w:szCs w:val="28"/>
          <w:lang w:val="pt-BR"/>
        </w:rPr>
        <w:t xml:space="preserve"> dado</w:t>
      </w:r>
      <w:r>
        <w:rPr>
          <w:rFonts w:ascii="Arial" w:hAnsi="Arial" w:cs="Arial"/>
          <w:sz w:val="28"/>
          <w:szCs w:val="28"/>
          <w:lang w:val="pt-BR"/>
        </w:rPr>
        <w:t xml:space="preserve"> que estava</w:t>
      </w:r>
      <w:r w:rsidR="00C27D4D">
        <w:rPr>
          <w:rFonts w:ascii="Arial" w:hAnsi="Arial" w:cs="Arial"/>
          <w:sz w:val="28"/>
          <w:szCs w:val="28"/>
          <w:lang w:val="pt-BR"/>
        </w:rPr>
        <w:t xml:space="preserve"> na memória passa pelo módulo “LOAD” para ‘tratamento’ e em seguida carregado </w:t>
      </w:r>
      <w:r>
        <w:rPr>
          <w:rFonts w:ascii="Arial" w:hAnsi="Arial" w:cs="Arial"/>
          <w:sz w:val="28"/>
          <w:szCs w:val="28"/>
          <w:lang w:val="pt-BR"/>
        </w:rPr>
        <w:t>no banco de registradores.</w:t>
      </w:r>
    </w:p>
    <w:p w:rsidR="002F777F" w:rsidRPr="00926A4E" w:rsidRDefault="00F475C8" w:rsidP="00A43ED0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</w:r>
      <w:r w:rsidR="00A43ED0">
        <w:rPr>
          <w:rFonts w:ascii="Arial" w:hAnsi="Arial" w:cs="Arial"/>
          <w:sz w:val="24"/>
          <w:szCs w:val="24"/>
          <w:lang w:val="pt-BR"/>
        </w:rPr>
        <w:tab/>
      </w:r>
      <w:r w:rsidR="00A43ED0">
        <w:rPr>
          <w:rFonts w:ascii="Arial" w:hAnsi="Arial" w:cs="Arial"/>
          <w:sz w:val="24"/>
          <w:szCs w:val="24"/>
          <w:lang w:val="pt-BR"/>
        </w:rPr>
        <w:tab/>
      </w:r>
    </w:p>
    <w:p w:rsidR="00A43ED0" w:rsidRDefault="00A43ED0" w:rsidP="00A43ED0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proofErr w:type="spellStart"/>
      <w:r>
        <w:rPr>
          <w:rFonts w:ascii="Arial" w:hAnsi="Arial" w:cs="Arial"/>
          <w:b/>
          <w:sz w:val="32"/>
          <w:szCs w:val="32"/>
          <w:u w:val="thick"/>
          <w:lang w:val="pt-BR"/>
        </w:rPr>
        <w:t>Store</w:t>
      </w:r>
      <w:proofErr w:type="spellEnd"/>
      <w:r>
        <w:rPr>
          <w:rFonts w:ascii="Arial" w:hAnsi="Arial" w:cs="Arial"/>
          <w:b/>
          <w:sz w:val="32"/>
          <w:szCs w:val="32"/>
          <w:u w:val="thick"/>
          <w:lang w:val="pt-BR"/>
        </w:rPr>
        <w:t xml:space="preserve"> Word (SW)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</w:p>
    <w:p w:rsidR="00B3129D" w:rsidRPr="005C0DDA" w:rsidRDefault="00A43ED0" w:rsidP="00A43ED0">
      <w:pPr>
        <w:spacing w:after="0"/>
        <w:ind w:left="708" w:firstLine="70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Após o “ESTADO COMUM LOAD/STORE”, o endereço que foi calculado é usado para escrever o dado que estava no registrador, na memória.</w:t>
      </w:r>
    </w:p>
    <w:p w:rsidR="00B3129D" w:rsidRPr="005C0DDA" w:rsidRDefault="00B3129D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B3129D" w:rsidRPr="005C0DDA" w:rsidRDefault="00B3129D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A43ED0" w:rsidRPr="00895AD6" w:rsidRDefault="00A43ED0" w:rsidP="00A43ED0">
      <w:pPr>
        <w:spacing w:after="0"/>
        <w:jc w:val="both"/>
        <w:rPr>
          <w:rFonts w:ascii="Arial" w:hAnsi="Arial" w:cs="Arial"/>
          <w:sz w:val="28"/>
          <w:szCs w:val="28"/>
        </w:rPr>
      </w:pPr>
      <w:r w:rsidRPr="00895AD6">
        <w:rPr>
          <w:rFonts w:ascii="Arial" w:hAnsi="Arial" w:cs="Arial"/>
          <w:b/>
          <w:sz w:val="32"/>
          <w:szCs w:val="32"/>
          <w:u w:val="thick"/>
        </w:rPr>
        <w:t>Store Half (SH) / Store Byte (</w:t>
      </w:r>
      <w:r w:rsidR="00CE2BE3" w:rsidRPr="00895AD6">
        <w:rPr>
          <w:rFonts w:ascii="Arial" w:hAnsi="Arial" w:cs="Arial"/>
          <w:b/>
          <w:sz w:val="32"/>
          <w:szCs w:val="32"/>
          <w:u w:val="thick"/>
        </w:rPr>
        <w:t>SB</w:t>
      </w:r>
      <w:r w:rsidRPr="00895AD6">
        <w:rPr>
          <w:rFonts w:ascii="Arial" w:hAnsi="Arial" w:cs="Arial"/>
          <w:b/>
          <w:sz w:val="32"/>
          <w:szCs w:val="32"/>
          <w:u w:val="thick"/>
        </w:rPr>
        <w:t>)</w:t>
      </w:r>
      <w:r w:rsidRPr="00895AD6">
        <w:rPr>
          <w:rFonts w:ascii="Arial" w:hAnsi="Arial" w:cs="Arial"/>
          <w:sz w:val="28"/>
          <w:szCs w:val="28"/>
        </w:rPr>
        <w:t xml:space="preserve"> </w:t>
      </w:r>
    </w:p>
    <w:p w:rsidR="00CE2BE3" w:rsidRDefault="00A43ED0" w:rsidP="00CE2BE3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Após o “ESTADO COMUM LOAD/STORE”</w:t>
      </w:r>
      <w:r w:rsidR="00CE2BE3">
        <w:rPr>
          <w:rFonts w:ascii="Arial" w:hAnsi="Arial" w:cs="Arial"/>
          <w:sz w:val="28"/>
          <w:szCs w:val="28"/>
          <w:lang w:val="pt-BR"/>
        </w:rPr>
        <w:t>, o dado é buscado no banco de registradores, de acordo com o endereço calculado, passa pelo módulo “STORE” para ‘tratamento’ do dado e em seguida é carregado na memória.</w:t>
      </w:r>
    </w:p>
    <w:p w:rsidR="00B3129D" w:rsidRPr="005C0DDA" w:rsidRDefault="00CE2BE3" w:rsidP="00CE2BE3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 </w:t>
      </w:r>
    </w:p>
    <w:p w:rsidR="00B3129D" w:rsidRPr="005C0DDA" w:rsidRDefault="00B3129D" w:rsidP="00B3129D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9236A6" w:rsidRDefault="009236A6" w:rsidP="00B3129D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  <w:proofErr w:type="spellStart"/>
      <w:r>
        <w:rPr>
          <w:rFonts w:ascii="Arial" w:hAnsi="Arial" w:cs="Arial"/>
          <w:b/>
          <w:sz w:val="32"/>
          <w:szCs w:val="32"/>
          <w:u w:val="thick"/>
          <w:lang w:val="pt-BR"/>
        </w:rPr>
        <w:t>Tipo-R</w:t>
      </w:r>
      <w:proofErr w:type="spellEnd"/>
    </w:p>
    <w:p w:rsidR="009236A6" w:rsidRDefault="009236A6" w:rsidP="00D11477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Registradores A e B são carregados na ALU e a operação é feita de acordo com o opcode e em seguida escrito na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ALUout</w:t>
      </w:r>
      <w:proofErr w:type="spellEnd"/>
      <w:r>
        <w:rPr>
          <w:rFonts w:ascii="Arial" w:hAnsi="Arial" w:cs="Arial"/>
          <w:sz w:val="28"/>
          <w:szCs w:val="28"/>
          <w:lang w:val="pt-BR"/>
        </w:rPr>
        <w:t>.</w:t>
      </w:r>
    </w:p>
    <w:p w:rsidR="009236A6" w:rsidRDefault="009236A6" w:rsidP="00B3129D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9236A6" w:rsidRDefault="009236A6" w:rsidP="009236A6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  <w:r>
        <w:rPr>
          <w:rFonts w:ascii="Arial" w:hAnsi="Arial" w:cs="Arial"/>
          <w:b/>
          <w:sz w:val="32"/>
          <w:szCs w:val="32"/>
          <w:u w:val="thick"/>
          <w:lang w:val="pt-BR"/>
        </w:rPr>
        <w:t>Tipo-I</w:t>
      </w:r>
    </w:p>
    <w:p w:rsidR="009236A6" w:rsidRDefault="009236A6" w:rsidP="00D11477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Registradores A é carregado na ALU, enquanto o registrador B espera o dado a ser carregado ser estendido para 32 bits. Após isto, o valor calculado pela ALU é escrito no registrador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ALUout</w:t>
      </w:r>
      <w:proofErr w:type="spellEnd"/>
      <w:r w:rsidR="00D11477">
        <w:rPr>
          <w:rFonts w:ascii="Arial" w:hAnsi="Arial" w:cs="Arial"/>
          <w:sz w:val="28"/>
          <w:szCs w:val="28"/>
          <w:lang w:val="pt-BR"/>
        </w:rPr>
        <w:t>.</w:t>
      </w:r>
    </w:p>
    <w:p w:rsidR="00D11477" w:rsidRPr="009236A6" w:rsidRDefault="00D11477" w:rsidP="00D11477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D11477" w:rsidRDefault="00D11477" w:rsidP="00D11477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  <w:r>
        <w:rPr>
          <w:rFonts w:ascii="Arial" w:hAnsi="Arial" w:cs="Arial"/>
          <w:b/>
          <w:sz w:val="32"/>
          <w:szCs w:val="32"/>
          <w:u w:val="thick"/>
          <w:lang w:val="pt-BR"/>
        </w:rPr>
        <w:t>WRITE Tipo-I</w:t>
      </w:r>
      <w:proofErr w:type="gramStart"/>
      <w:r>
        <w:rPr>
          <w:rFonts w:ascii="Arial" w:hAnsi="Arial" w:cs="Arial"/>
          <w:b/>
          <w:sz w:val="32"/>
          <w:szCs w:val="32"/>
          <w:u w:val="thick"/>
          <w:lang w:val="pt-BR"/>
        </w:rPr>
        <w:t xml:space="preserve">  </w:t>
      </w:r>
      <w:proofErr w:type="gramEnd"/>
      <w:r>
        <w:rPr>
          <w:rFonts w:ascii="Arial" w:hAnsi="Arial" w:cs="Arial"/>
          <w:b/>
          <w:sz w:val="32"/>
          <w:szCs w:val="32"/>
          <w:u w:val="thick"/>
          <w:lang w:val="pt-BR"/>
        </w:rPr>
        <w:t xml:space="preserve">/ </w:t>
      </w:r>
      <w:proofErr w:type="spellStart"/>
      <w:r>
        <w:rPr>
          <w:rFonts w:ascii="Arial" w:hAnsi="Arial" w:cs="Arial"/>
          <w:b/>
          <w:sz w:val="32"/>
          <w:szCs w:val="32"/>
          <w:u w:val="thick"/>
          <w:lang w:val="pt-BR"/>
        </w:rPr>
        <w:t>Tipo-R</w:t>
      </w:r>
      <w:proofErr w:type="spellEnd"/>
    </w:p>
    <w:p w:rsidR="009236A6" w:rsidRPr="009236A6" w:rsidRDefault="00D11477" w:rsidP="00D11477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O dado que está em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ALUout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é escrito no banco de registradores.</w:t>
      </w:r>
    </w:p>
    <w:p w:rsidR="00923D64" w:rsidRDefault="00923D64" w:rsidP="00923D64">
      <w:pPr>
        <w:spacing w:after="0"/>
        <w:jc w:val="both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:rsidR="00923D64" w:rsidRDefault="0081395B" w:rsidP="00923D64">
      <w:pPr>
        <w:spacing w:after="0"/>
        <w:jc w:val="both"/>
        <w:rPr>
          <w:rFonts w:ascii="Arial" w:hAnsi="Arial" w:cs="Arial"/>
          <w:sz w:val="28"/>
          <w:szCs w:val="28"/>
          <w:u w:val="thick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32"/>
          <w:szCs w:val="32"/>
          <w:u w:val="thick"/>
          <w:lang w:val="pt-BR"/>
        </w:rPr>
        <w:t>EPC_Write</w:t>
      </w:r>
      <w:proofErr w:type="spellEnd"/>
      <w:proofErr w:type="gramEnd"/>
      <w:r>
        <w:rPr>
          <w:rFonts w:ascii="Arial" w:hAnsi="Arial" w:cs="Arial"/>
          <w:b/>
          <w:sz w:val="32"/>
          <w:szCs w:val="32"/>
          <w:u w:val="thick"/>
          <w:lang w:val="pt-BR"/>
        </w:rPr>
        <w:t xml:space="preserve"> </w:t>
      </w:r>
    </w:p>
    <w:p w:rsidR="0081395B" w:rsidRDefault="0081395B" w:rsidP="0081395B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Se houver um opcode inexistente ou um overflow durante a execução das operações “</w:t>
      </w:r>
      <w:proofErr w:type="spellStart"/>
      <w:r>
        <w:rPr>
          <w:rFonts w:ascii="Arial" w:hAnsi="Arial" w:cs="Arial"/>
          <w:sz w:val="28"/>
          <w:szCs w:val="28"/>
          <w:lang w:val="pt-BR"/>
        </w:rPr>
        <w:t>Tipo-R</w:t>
      </w:r>
      <w:proofErr w:type="spellEnd"/>
      <w:r>
        <w:rPr>
          <w:rFonts w:ascii="Arial" w:hAnsi="Arial" w:cs="Arial"/>
          <w:sz w:val="28"/>
          <w:szCs w:val="28"/>
          <w:lang w:val="pt-BR"/>
        </w:rPr>
        <w:t>” ou “Tipo-I” o módulo ‘EPC’ receberá um sinal de escrita, em seguida o módulo realizará o processo de acordo com a exceção.</w:t>
      </w:r>
    </w:p>
    <w:p w:rsidR="0081395B" w:rsidRDefault="0081395B" w:rsidP="0081395B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81395B" w:rsidRDefault="0081395B" w:rsidP="0081395B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32"/>
          <w:szCs w:val="32"/>
          <w:u w:val="thick"/>
          <w:lang w:val="pt-BR"/>
        </w:rPr>
        <w:t>EPC_Overflow</w:t>
      </w:r>
      <w:proofErr w:type="spellEnd"/>
      <w:proofErr w:type="gramEnd"/>
    </w:p>
    <w:p w:rsidR="0081395B" w:rsidRDefault="00221719" w:rsidP="00221719">
      <w:pPr>
        <w:spacing w:after="0"/>
        <w:ind w:left="708" w:firstLine="708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Neste caso, o tratamento para overflow é buscado na posição 255 da memória, é lido e em seguida escrito na MDR.</w:t>
      </w:r>
    </w:p>
    <w:p w:rsidR="00221719" w:rsidRDefault="00221719" w:rsidP="00221719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221719" w:rsidRDefault="00221719" w:rsidP="00221719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32"/>
          <w:szCs w:val="32"/>
          <w:u w:val="thick"/>
          <w:lang w:val="pt-BR"/>
        </w:rPr>
        <w:t>EPC_Opcode</w:t>
      </w:r>
      <w:proofErr w:type="spellEnd"/>
      <w:proofErr w:type="gramEnd"/>
    </w:p>
    <w:p w:rsidR="00221719" w:rsidRPr="00221719" w:rsidRDefault="00221719" w:rsidP="00221719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O caso de opcode segue o mesmo padrão do ‘overflow’, sendo que o endereço de tratamento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buscadona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memória é </w:t>
      </w:r>
      <w:proofErr w:type="gramStart"/>
      <w:r>
        <w:rPr>
          <w:rFonts w:ascii="Arial" w:hAnsi="Arial" w:cs="Arial"/>
          <w:sz w:val="28"/>
          <w:szCs w:val="28"/>
          <w:lang w:val="pt-BR"/>
        </w:rPr>
        <w:t>o 254</w:t>
      </w:r>
      <w:proofErr w:type="gramEnd"/>
      <w:r>
        <w:rPr>
          <w:rFonts w:ascii="Arial" w:hAnsi="Arial" w:cs="Arial"/>
          <w:sz w:val="28"/>
          <w:szCs w:val="28"/>
          <w:lang w:val="pt-BR"/>
        </w:rPr>
        <w:t>, que é lido e em seguida escrito na MDR.</w:t>
      </w:r>
    </w:p>
    <w:p w:rsidR="00221719" w:rsidRDefault="00221719" w:rsidP="00221719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221719" w:rsidRDefault="00221719" w:rsidP="00221719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  <w:proofErr w:type="spellStart"/>
      <w:r>
        <w:rPr>
          <w:rFonts w:ascii="Arial" w:hAnsi="Arial" w:cs="Arial"/>
          <w:b/>
          <w:sz w:val="32"/>
          <w:szCs w:val="32"/>
          <w:u w:val="thick"/>
          <w:lang w:val="pt-BR"/>
        </w:rPr>
        <w:t>End_exceção</w:t>
      </w:r>
      <w:proofErr w:type="spellEnd"/>
    </w:p>
    <w:p w:rsidR="00221719" w:rsidRDefault="00221719" w:rsidP="00513650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 endereço da instrução que ocorreu a exceção é escrito no registrador do PC.</w:t>
      </w:r>
    </w:p>
    <w:p w:rsidR="00221719" w:rsidRDefault="00221719" w:rsidP="00221719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221719" w:rsidRDefault="00221719" w:rsidP="00221719">
      <w:pPr>
        <w:spacing w:after="0"/>
        <w:jc w:val="both"/>
        <w:rPr>
          <w:rFonts w:ascii="Arial" w:hAnsi="Arial" w:cs="Arial"/>
          <w:sz w:val="28"/>
          <w:szCs w:val="28"/>
          <w:u w:val="thick"/>
          <w:lang w:val="pt-BR"/>
        </w:rPr>
      </w:pPr>
      <w:r>
        <w:rPr>
          <w:rFonts w:ascii="Arial" w:hAnsi="Arial" w:cs="Arial"/>
          <w:b/>
          <w:sz w:val="32"/>
          <w:szCs w:val="32"/>
          <w:u w:val="thick"/>
          <w:lang w:val="pt-BR"/>
        </w:rPr>
        <w:t xml:space="preserve">Shift </w:t>
      </w:r>
    </w:p>
    <w:p w:rsidR="00221719" w:rsidRDefault="00221719" w:rsidP="00513650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Após o ‘Estado Inicial’, o módulo ‘Shift’ executa as operações de </w:t>
      </w:r>
      <w:r w:rsidR="00513650">
        <w:rPr>
          <w:rFonts w:ascii="Arial" w:hAnsi="Arial" w:cs="Arial"/>
          <w:sz w:val="28"/>
          <w:szCs w:val="28"/>
          <w:lang w:val="pt-BR"/>
        </w:rPr>
        <w:t>rotação de acordo com o opcode e em seguida é escrita no banco de registradores.</w:t>
      </w:r>
    </w:p>
    <w:p w:rsidR="00513650" w:rsidRDefault="00513650" w:rsidP="00513650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513650" w:rsidRDefault="00513650" w:rsidP="00513650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  <w:r>
        <w:rPr>
          <w:rFonts w:ascii="Arial" w:hAnsi="Arial" w:cs="Arial"/>
          <w:b/>
          <w:sz w:val="32"/>
          <w:szCs w:val="32"/>
          <w:u w:val="thick"/>
          <w:lang w:val="pt-BR"/>
        </w:rPr>
        <w:t>LUI</w:t>
      </w:r>
    </w:p>
    <w:p w:rsidR="00513650" w:rsidRDefault="00513650" w:rsidP="00513650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Nesta operação, o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signal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de 16 bits é estendido pelo módulo ‘</w:t>
      </w:r>
      <w:proofErr w:type="spellStart"/>
      <w:r>
        <w:rPr>
          <w:rFonts w:ascii="Arial" w:hAnsi="Arial" w:cs="Arial"/>
          <w:sz w:val="28"/>
          <w:szCs w:val="28"/>
          <w:lang w:val="pt-BR"/>
        </w:rPr>
        <w:t>lui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extended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signal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’ </w:t>
      </w:r>
      <w:r w:rsidR="00A23F51">
        <w:rPr>
          <w:rFonts w:ascii="Arial" w:hAnsi="Arial" w:cs="Arial"/>
          <w:sz w:val="28"/>
          <w:szCs w:val="28"/>
          <w:lang w:val="pt-BR"/>
        </w:rPr>
        <w:t>preenchendo os 16 bits, mais significativos, restantes</w:t>
      </w:r>
      <w:r>
        <w:rPr>
          <w:rFonts w:ascii="Arial" w:hAnsi="Arial" w:cs="Arial"/>
          <w:sz w:val="28"/>
          <w:szCs w:val="28"/>
          <w:lang w:val="pt-BR"/>
        </w:rPr>
        <w:t xml:space="preserve"> com zero e em seguida escrito no banco de registradores.</w:t>
      </w:r>
    </w:p>
    <w:p w:rsidR="00A23F51" w:rsidRDefault="00A23F51" w:rsidP="00A23F51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A23F51" w:rsidRDefault="00A23F51" w:rsidP="00A23F51">
      <w:pPr>
        <w:spacing w:after="0"/>
        <w:jc w:val="both"/>
        <w:rPr>
          <w:rFonts w:ascii="Arial" w:hAnsi="Arial" w:cs="Arial"/>
          <w:b/>
          <w:sz w:val="32"/>
          <w:szCs w:val="32"/>
          <w:u w:val="thick"/>
          <w:lang w:val="pt-BR"/>
        </w:rPr>
      </w:pPr>
      <w:r>
        <w:rPr>
          <w:rFonts w:ascii="Arial" w:hAnsi="Arial" w:cs="Arial"/>
          <w:b/>
          <w:sz w:val="32"/>
          <w:szCs w:val="32"/>
          <w:u w:val="thick"/>
          <w:lang w:val="pt-BR"/>
        </w:rPr>
        <w:t>BEQ/BNE</w:t>
      </w:r>
    </w:p>
    <w:p w:rsidR="00A23F51" w:rsidRDefault="000942BC" w:rsidP="00C36959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 conteúdo nos registradores</w:t>
      </w:r>
      <w:r w:rsidR="00C36959">
        <w:rPr>
          <w:rFonts w:ascii="Arial" w:hAnsi="Arial" w:cs="Arial"/>
          <w:sz w:val="28"/>
          <w:szCs w:val="28"/>
          <w:lang w:val="pt-BR"/>
        </w:rPr>
        <w:t xml:space="preserve"> da ALU </w:t>
      </w:r>
      <w:proofErr w:type="gramStart"/>
      <w:r w:rsidR="00C36959">
        <w:rPr>
          <w:rFonts w:ascii="Arial" w:hAnsi="Arial" w:cs="Arial"/>
          <w:sz w:val="28"/>
          <w:szCs w:val="28"/>
          <w:lang w:val="pt-BR"/>
        </w:rPr>
        <w:t>são comparados</w:t>
      </w:r>
      <w:proofErr w:type="gramEnd"/>
      <w:r w:rsidR="00C36959">
        <w:rPr>
          <w:rFonts w:ascii="Arial" w:hAnsi="Arial" w:cs="Arial"/>
          <w:sz w:val="28"/>
          <w:szCs w:val="28"/>
          <w:lang w:val="pt-BR"/>
        </w:rPr>
        <w:t>, e após isto é verificado sinal da ‘</w:t>
      </w:r>
      <w:proofErr w:type="spellStart"/>
      <w:r w:rsidR="00C36959">
        <w:rPr>
          <w:rFonts w:ascii="Arial" w:hAnsi="Arial" w:cs="Arial"/>
          <w:sz w:val="28"/>
          <w:szCs w:val="28"/>
          <w:lang w:val="pt-BR"/>
        </w:rPr>
        <w:t>Flag</w:t>
      </w:r>
      <w:proofErr w:type="spellEnd"/>
      <w:r w:rsidR="00C36959">
        <w:rPr>
          <w:rFonts w:ascii="Arial" w:hAnsi="Arial" w:cs="Arial"/>
          <w:sz w:val="28"/>
          <w:szCs w:val="28"/>
          <w:lang w:val="pt-BR"/>
        </w:rPr>
        <w:t xml:space="preserve"> Zero’. Caso seja zero, o ‘</w:t>
      </w:r>
      <w:proofErr w:type="spellStart"/>
      <w:r w:rsidR="00C36959">
        <w:rPr>
          <w:rFonts w:ascii="Arial" w:hAnsi="Arial" w:cs="Arial"/>
          <w:sz w:val="28"/>
          <w:szCs w:val="28"/>
          <w:lang w:val="pt-BR"/>
        </w:rPr>
        <w:t>Branch</w:t>
      </w:r>
      <w:proofErr w:type="spellEnd"/>
      <w:r w:rsidR="00C36959">
        <w:rPr>
          <w:rFonts w:ascii="Arial" w:hAnsi="Arial" w:cs="Arial"/>
          <w:sz w:val="28"/>
          <w:szCs w:val="28"/>
          <w:lang w:val="pt-BR"/>
        </w:rPr>
        <w:t>’ é executado somando o endereço atual com o valor da ‘</w:t>
      </w:r>
      <w:proofErr w:type="spellStart"/>
      <w:r w:rsidR="00C36959">
        <w:rPr>
          <w:rFonts w:ascii="Arial" w:hAnsi="Arial" w:cs="Arial"/>
          <w:sz w:val="28"/>
          <w:szCs w:val="28"/>
          <w:lang w:val="pt-BR"/>
        </w:rPr>
        <w:t>label</w:t>
      </w:r>
      <w:proofErr w:type="spellEnd"/>
      <w:r w:rsidR="00C36959">
        <w:rPr>
          <w:rFonts w:ascii="Arial" w:hAnsi="Arial" w:cs="Arial"/>
          <w:sz w:val="28"/>
          <w:szCs w:val="28"/>
          <w:lang w:val="pt-BR"/>
        </w:rPr>
        <w:t>’.</w:t>
      </w:r>
    </w:p>
    <w:p w:rsidR="00C36959" w:rsidRDefault="00C36959" w:rsidP="00A23F51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C36959" w:rsidRDefault="00C36959" w:rsidP="00A23F51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b/>
          <w:sz w:val="32"/>
          <w:szCs w:val="32"/>
          <w:u w:val="single"/>
          <w:lang w:val="pt-BR"/>
        </w:rPr>
        <w:t>JR</w:t>
      </w:r>
    </w:p>
    <w:p w:rsidR="00020E66" w:rsidRPr="004D2A68" w:rsidRDefault="00C36959" w:rsidP="004D2A68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Após execução do “Estado inicial”, o endereço desejado é carregado no registrador de PC para retorno.</w:t>
      </w:r>
    </w:p>
    <w:p w:rsidR="00020E66" w:rsidRDefault="00020E66" w:rsidP="00A23F51">
      <w:pPr>
        <w:spacing w:after="0"/>
        <w:jc w:val="both"/>
        <w:rPr>
          <w:rFonts w:ascii="Arial" w:hAnsi="Arial" w:cs="Arial"/>
          <w:b/>
          <w:sz w:val="32"/>
          <w:szCs w:val="32"/>
          <w:u w:val="single"/>
          <w:lang w:val="pt-BR"/>
        </w:rPr>
      </w:pPr>
    </w:p>
    <w:p w:rsidR="00C36959" w:rsidRPr="00C36959" w:rsidRDefault="00C36959" w:rsidP="00A23F51">
      <w:pPr>
        <w:spacing w:after="0"/>
        <w:jc w:val="both"/>
        <w:rPr>
          <w:rFonts w:ascii="Arial" w:hAnsi="Arial" w:cs="Arial"/>
          <w:b/>
          <w:sz w:val="32"/>
          <w:szCs w:val="32"/>
          <w:u w:val="single"/>
          <w:lang w:val="pt-BR"/>
        </w:rPr>
      </w:pPr>
      <w:r>
        <w:rPr>
          <w:rFonts w:ascii="Arial" w:hAnsi="Arial" w:cs="Arial"/>
          <w:b/>
          <w:sz w:val="32"/>
          <w:szCs w:val="32"/>
          <w:u w:val="single"/>
          <w:lang w:val="pt-BR"/>
        </w:rPr>
        <w:t>JAL</w:t>
      </w:r>
    </w:p>
    <w:p w:rsidR="00513650" w:rsidRDefault="00020E66" w:rsidP="00020E66">
      <w:pPr>
        <w:spacing w:after="0"/>
        <w:ind w:left="708" w:firstLine="702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Após pular para endereço calculado, o endereço de retorno é carregado no registrador</w:t>
      </w:r>
      <w:proofErr w:type="gramStart"/>
      <w:r>
        <w:rPr>
          <w:rFonts w:ascii="Arial" w:hAnsi="Arial" w:cs="Arial"/>
          <w:sz w:val="28"/>
          <w:szCs w:val="28"/>
          <w:lang w:val="pt-BR"/>
        </w:rPr>
        <w:t xml:space="preserve">  </w:t>
      </w:r>
      <w:proofErr w:type="gramEnd"/>
      <w:r>
        <w:rPr>
          <w:rFonts w:ascii="Arial" w:hAnsi="Arial" w:cs="Arial"/>
          <w:sz w:val="28"/>
          <w:szCs w:val="28"/>
          <w:lang w:val="pt-BR"/>
        </w:rPr>
        <w:t>$31 e em outro ciclo este endereço de retorno é escrito em PC.</w:t>
      </w:r>
    </w:p>
    <w:p w:rsidR="00020E66" w:rsidRDefault="00020E66" w:rsidP="00020E66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020E66" w:rsidRDefault="00020E66" w:rsidP="00020E66">
      <w:pPr>
        <w:spacing w:after="0"/>
        <w:jc w:val="both"/>
        <w:rPr>
          <w:rFonts w:ascii="Arial" w:hAnsi="Arial" w:cs="Arial"/>
          <w:b/>
          <w:sz w:val="32"/>
          <w:szCs w:val="28"/>
          <w:u w:val="single"/>
          <w:lang w:val="pt-BR"/>
        </w:rPr>
      </w:pPr>
    </w:p>
    <w:p w:rsidR="00020E66" w:rsidRDefault="00020E66" w:rsidP="00020E66">
      <w:pPr>
        <w:spacing w:after="0"/>
        <w:jc w:val="both"/>
        <w:rPr>
          <w:rFonts w:ascii="Arial" w:hAnsi="Arial" w:cs="Arial"/>
          <w:b/>
          <w:sz w:val="32"/>
          <w:szCs w:val="28"/>
          <w:u w:val="single"/>
          <w:lang w:val="pt-BR"/>
        </w:rPr>
      </w:pPr>
      <w:r>
        <w:rPr>
          <w:rFonts w:ascii="Arial" w:hAnsi="Arial" w:cs="Arial"/>
          <w:b/>
          <w:sz w:val="32"/>
          <w:szCs w:val="28"/>
          <w:u w:val="single"/>
          <w:lang w:val="pt-BR"/>
        </w:rPr>
        <w:t>RTE</w:t>
      </w:r>
    </w:p>
    <w:p w:rsidR="00020E66" w:rsidRDefault="00020E66" w:rsidP="00020E66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  <w:t>O endereço calculado na ALU é retornado e escrito no PC.</w:t>
      </w:r>
    </w:p>
    <w:p w:rsidR="00020E66" w:rsidRDefault="00020E66" w:rsidP="00020E66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</w:p>
    <w:p w:rsidR="00020E66" w:rsidRDefault="00020E66" w:rsidP="00020E66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b/>
          <w:sz w:val="32"/>
          <w:szCs w:val="28"/>
          <w:u w:val="single"/>
          <w:lang w:val="pt-BR"/>
        </w:rPr>
        <w:t>JUMP</w:t>
      </w:r>
    </w:p>
    <w:p w:rsidR="00020E66" w:rsidRPr="00BB7ED3" w:rsidRDefault="00020E66" w:rsidP="00BB7ED3">
      <w:pPr>
        <w:spacing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  <w:t>Pula para o endereço calculado, escrevendo-o no PC.</w:t>
      </w:r>
    </w:p>
    <w:p w:rsidR="006C103A" w:rsidRDefault="00783BE7" w:rsidP="00783BE7">
      <w:pPr>
        <w:pStyle w:val="Ttulo1"/>
        <w:rPr>
          <w:lang w:val="pt-BR"/>
        </w:rPr>
      </w:pPr>
      <w:r>
        <w:rPr>
          <w:lang w:val="pt-BR"/>
        </w:rPr>
        <w:t>CONJUNTO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DE  SIMULAÇÕES</w:t>
      </w:r>
    </w:p>
    <w:p w:rsidR="00BB7ED3" w:rsidRDefault="00BB7ED3" w:rsidP="006C103A">
      <w:pPr>
        <w:rPr>
          <w:b/>
          <w:i/>
          <w:sz w:val="28"/>
          <w:szCs w:val="28"/>
          <w:lang w:val="pt-BR"/>
        </w:rPr>
      </w:pPr>
    </w:p>
    <w:p w:rsidR="00BB7ED3" w:rsidRDefault="00BB7ED3" w:rsidP="00BB7ED3">
      <w:pPr>
        <w:rPr>
          <w:rFonts w:ascii="Arial" w:hAnsi="Arial" w:cs="Arial"/>
          <w:sz w:val="28"/>
          <w:szCs w:val="28"/>
          <w:lang w:val="pt-BR"/>
        </w:rPr>
      </w:pPr>
      <w:r w:rsidRPr="00BB7ED3">
        <w:rPr>
          <w:rFonts w:ascii="Arial" w:hAnsi="Arial" w:cs="Arial"/>
          <w:sz w:val="28"/>
          <w:szCs w:val="28"/>
          <w:lang w:val="pt-BR"/>
        </w:rPr>
        <w:t>1.</w:t>
      </w:r>
      <w:r>
        <w:rPr>
          <w:lang w:val="pt-BR"/>
        </w:rPr>
        <w:t xml:space="preserve"> </w:t>
      </w:r>
      <w:r>
        <w:rPr>
          <w:rFonts w:ascii="Arial" w:hAnsi="Arial" w:cs="Arial"/>
          <w:sz w:val="28"/>
          <w:szCs w:val="28"/>
          <w:lang w:val="pt-BR"/>
        </w:rPr>
        <w:t xml:space="preserve">Instruções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Tipo-R</w:t>
      </w:r>
      <w:proofErr w:type="spellEnd"/>
    </w:p>
    <w:p w:rsidR="00BB7ED3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8"/>
          <w:szCs w:val="28"/>
          <w:lang w:val="pt-BR"/>
        </w:rPr>
        <w:t>-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rte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C80DD1" w:rsidRDefault="00C80DD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 w:rsidRPr="003D2C21">
        <w:rPr>
          <w:noProof/>
          <w:lang w:val="pt-BR" w:eastAsia="pt-BR"/>
        </w:rPr>
        <w:drawing>
          <wp:inline distT="0" distB="0" distL="0" distR="0" wp14:anchorId="60E9BB31" wp14:editId="01BF4330">
            <wp:extent cx="5600700" cy="2705100"/>
            <wp:effectExtent l="0" t="0" r="0" b="0"/>
            <wp:docPr id="27" name="Imagem 8" descr="C:\Documents and Settings\tcpbs\Desktop\img\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cpbs\Desktop\img\r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38" cy="270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D1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nop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  <w:r w:rsidR="00C80DD1">
        <w:rPr>
          <w:rFonts w:ascii="Arial" w:hAnsi="Arial" w:cs="Arial"/>
          <w:b/>
          <w:i/>
          <w:sz w:val="24"/>
          <w:szCs w:val="24"/>
          <w:lang w:val="pt-BR"/>
        </w:rPr>
        <w:tab/>
      </w:r>
      <w:r w:rsidR="00C80DD1" w:rsidRPr="003D2C21">
        <w:rPr>
          <w:noProof/>
          <w:lang w:val="pt-BR" w:eastAsia="pt-BR"/>
        </w:rPr>
        <w:drawing>
          <wp:inline distT="0" distB="0" distL="0" distR="0" wp14:anchorId="5B697B08" wp14:editId="78A1CD20">
            <wp:extent cx="5591174" cy="2905125"/>
            <wp:effectExtent l="0" t="0" r="0" b="0"/>
            <wp:docPr id="7" name="Imagem 1" descr="C:\Documents and Settings\tcpbs\Desktop\img\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cpbs\Desktop\img\n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150" cy="290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66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</w:p>
    <w:p w:rsidR="00C60366" w:rsidRDefault="00C60366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C32182" w:rsidRDefault="00BB7ED3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>- break:</w:t>
      </w:r>
    </w:p>
    <w:p w:rsidR="00C80DD1" w:rsidRDefault="00C80DD1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="00222947" w:rsidRPr="00892119">
        <w:rPr>
          <w:rFonts w:cstheme="minorHAnsi"/>
          <w:noProof/>
          <w:lang w:val="pt-BR" w:eastAsia="pt-BR"/>
        </w:rPr>
        <w:drawing>
          <wp:inline distT="0" distB="0" distL="0" distR="0" wp14:anchorId="6CB3F0A0" wp14:editId="4E231A24">
            <wp:extent cx="5400040" cy="2644775"/>
            <wp:effectExtent l="0" t="0" r="0" b="0"/>
            <wp:docPr id="2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947" w:rsidRPr="00C60366" w:rsidRDefault="00222947" w:rsidP="00C6036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</w:t>
      </w:r>
      <w:r w:rsidR="005B5BB6">
        <w:rPr>
          <w:rFonts w:ascii="Arial" w:hAnsi="Arial" w:cs="Arial"/>
          <w:sz w:val="24"/>
          <w:szCs w:val="24"/>
          <w:lang w:val="pt-BR"/>
        </w:rPr>
        <w:t>Como pode ser visto, ao executar o ‘break’, a instrução entra em um loop infinito.</w:t>
      </w:r>
    </w:p>
    <w:p w:rsidR="00222947" w:rsidRDefault="00222947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BB7ED3" w:rsidRDefault="00BB7ED3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xor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C80DD1" w:rsidRDefault="00C80DD1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Pr="003D2C21">
        <w:rPr>
          <w:noProof/>
          <w:lang w:val="pt-BR" w:eastAsia="pt-BR"/>
        </w:rPr>
        <w:drawing>
          <wp:inline distT="0" distB="0" distL="0" distR="0" wp14:anchorId="33AEC633" wp14:editId="52F65450">
            <wp:extent cx="5229225" cy="2714625"/>
            <wp:effectExtent l="0" t="0" r="9525" b="9525"/>
            <wp:docPr id="40" name="Imagem 23" descr="C:\Documents and Settings\tcpbs\Desktop\img\x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tcpbs\Desktop\img\xor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682" cy="27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66" w:rsidRDefault="00BB7ED3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</w:p>
    <w:p w:rsidR="00C60366" w:rsidRDefault="00C60366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C60366" w:rsidRDefault="00C60366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BB7ED3" w:rsidRDefault="00BB7ED3" w:rsidP="00C60366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subu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;</w:t>
      </w:r>
    </w:p>
    <w:p w:rsidR="00C80DD1" w:rsidRDefault="00C80DD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Pr="003D2C21">
        <w:rPr>
          <w:noProof/>
          <w:lang w:val="pt-BR" w:eastAsia="pt-BR"/>
        </w:rPr>
        <w:drawing>
          <wp:inline distT="0" distB="0" distL="0" distR="0" wp14:anchorId="386C3867" wp14:editId="2ABC8E14">
            <wp:extent cx="5314950" cy="2924175"/>
            <wp:effectExtent l="0" t="0" r="0" b="9525"/>
            <wp:docPr id="38" name="Imagem 21" descr="C:\Documents and Settings\tcpbs\Desktop\img\su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tcpbs\Desktop\img\sub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91" cy="292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1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</w:p>
    <w:p w:rsidR="00A64AF1" w:rsidRDefault="00A64AF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A64AF1" w:rsidRDefault="00A64AF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BB7ED3" w:rsidRDefault="00BB7ED3" w:rsidP="00A64AF1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>- sub:</w:t>
      </w:r>
    </w:p>
    <w:p w:rsidR="00C80DD1" w:rsidRDefault="00C80DD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Pr="003D2C21">
        <w:rPr>
          <w:noProof/>
          <w:lang w:val="pt-BR" w:eastAsia="pt-BR"/>
        </w:rPr>
        <w:drawing>
          <wp:inline distT="0" distB="0" distL="0" distR="0" wp14:anchorId="7B304CC2" wp14:editId="06FDB9B2">
            <wp:extent cx="4521200" cy="3144528"/>
            <wp:effectExtent l="19050" t="0" r="0" b="0"/>
            <wp:docPr id="37" name="Imagem 20" descr="C:\Documents and Settings\tcpbs\Desktop\img\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tcpbs\Desktop\img\su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1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66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</w:p>
    <w:p w:rsidR="00C60366" w:rsidRDefault="00C60366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BB7ED3" w:rsidRDefault="00BB7ED3" w:rsidP="00C60366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srl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C80DD1" w:rsidRDefault="00C80DD1" w:rsidP="00C80DD1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 w:rsidRPr="003D2C21">
        <w:rPr>
          <w:noProof/>
          <w:lang w:val="pt-BR" w:eastAsia="pt-BR"/>
        </w:rPr>
        <w:drawing>
          <wp:inline distT="0" distB="0" distL="0" distR="0" wp14:anchorId="0EF74D22" wp14:editId="4056D7B6">
            <wp:extent cx="4824168" cy="3381726"/>
            <wp:effectExtent l="19050" t="0" r="0" b="0"/>
            <wp:docPr id="36" name="Imagem 19" descr="C:\Documents and Settings\tcpbs\Desktop\img\s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tcpbs\Desktop\img\sr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736" cy="338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1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</w:p>
    <w:p w:rsidR="00A64AF1" w:rsidRDefault="00A64AF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A64AF1" w:rsidRDefault="00A64AF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BB7ED3" w:rsidRDefault="00BB7ED3" w:rsidP="00A64AF1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srav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C80DD1" w:rsidRDefault="00C80DD1" w:rsidP="00C80DD1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 w:rsidRPr="003D2C21">
        <w:rPr>
          <w:noProof/>
          <w:lang w:val="pt-BR" w:eastAsia="pt-BR"/>
        </w:rPr>
        <w:drawing>
          <wp:inline distT="0" distB="0" distL="0" distR="0" wp14:anchorId="739DC9F6" wp14:editId="0759D28A">
            <wp:extent cx="4982979" cy="3054350"/>
            <wp:effectExtent l="19050" t="0" r="8121" b="0"/>
            <wp:docPr id="35" name="Imagem 18" descr="C:\Documents and Settings\tcpbs\Desktop\img\sr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tcpbs\Desktop\img\srav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16" cy="30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D3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sra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C80DD1" w:rsidRDefault="00C80DD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Pr="003D2C21">
        <w:rPr>
          <w:noProof/>
          <w:lang w:val="pt-BR" w:eastAsia="pt-BR"/>
        </w:rPr>
        <w:drawing>
          <wp:inline distT="0" distB="0" distL="0" distR="0" wp14:anchorId="50565D84" wp14:editId="1C4E6BEB">
            <wp:extent cx="4983480" cy="3258747"/>
            <wp:effectExtent l="19050" t="0" r="7620" b="0"/>
            <wp:docPr id="34" name="Imagem 17" descr="C:\Documents and Settings\tcpbs\Desktop\img\s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tcpbs\Desktop\img\sr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65" cy="326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1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</w:p>
    <w:p w:rsidR="00A64AF1" w:rsidRDefault="00A64AF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A64AF1" w:rsidRDefault="00A64AF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A64AF1" w:rsidRDefault="00A64AF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BB7ED3" w:rsidRDefault="00BB7ED3" w:rsidP="00A64AF1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slt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C80DD1" w:rsidRDefault="00C80DD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Pr="003D2C21">
        <w:rPr>
          <w:noProof/>
          <w:lang w:val="pt-BR" w:eastAsia="pt-BR"/>
        </w:rPr>
        <w:drawing>
          <wp:inline distT="0" distB="0" distL="0" distR="0" wp14:anchorId="1E77D216" wp14:editId="75C351C8">
            <wp:extent cx="5391150" cy="2895600"/>
            <wp:effectExtent l="0" t="0" r="0" b="0"/>
            <wp:docPr id="32" name="Imagem 13" descr="C:\Documents and Settings\tcpbs\Desktop\img\s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tcpbs\Desktop\img\sl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1" cy="28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D3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sllv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C80DD1" w:rsidRDefault="00C80DD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Pr="003D2C21">
        <w:rPr>
          <w:noProof/>
          <w:lang w:val="pt-BR" w:eastAsia="pt-BR"/>
        </w:rPr>
        <w:drawing>
          <wp:inline distT="0" distB="0" distL="0" distR="0" wp14:anchorId="522C25EA" wp14:editId="02B76DE9">
            <wp:extent cx="5041900" cy="3207721"/>
            <wp:effectExtent l="19050" t="0" r="6350" b="0"/>
            <wp:docPr id="31" name="Imagem 12" descr="C:\Documents and Settings\tcpbs\Desktop\img\sl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tcpbs\Desktop\img\sllv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08" cy="321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1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</w:p>
    <w:p w:rsidR="00A64AF1" w:rsidRDefault="00A64AF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BB7ED3" w:rsidRDefault="00BB7ED3" w:rsidP="00A64AF1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sll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C80DD1" w:rsidRDefault="00C80DD1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Pr="003D2C21">
        <w:rPr>
          <w:noProof/>
          <w:lang w:val="pt-BR" w:eastAsia="pt-BR"/>
        </w:rPr>
        <w:drawing>
          <wp:inline distT="0" distB="0" distL="0" distR="0" wp14:anchorId="6E8B9AB8" wp14:editId="7CBB6A25">
            <wp:extent cx="5124450" cy="3086607"/>
            <wp:effectExtent l="19050" t="0" r="0" b="0"/>
            <wp:docPr id="30" name="Imagem 11" descr="C:\Documents and Settings\tcpbs\Desktop\img\s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tcpbs\Desktop\img\sl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10" cy="308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66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</w:p>
    <w:p w:rsidR="00C60366" w:rsidRDefault="00C60366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BB7ED3" w:rsidRDefault="00BB7ED3" w:rsidP="00C60366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jr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264118" w:rsidRDefault="00264118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Pr="00892119">
        <w:rPr>
          <w:rFonts w:cstheme="minorHAnsi"/>
          <w:noProof/>
          <w:lang w:val="pt-BR" w:eastAsia="pt-BR"/>
        </w:rPr>
        <w:drawing>
          <wp:inline distT="0" distB="0" distL="0" distR="0" wp14:anchorId="2BB96B63" wp14:editId="03596E5D">
            <wp:extent cx="5400040" cy="2863215"/>
            <wp:effectExtent l="0" t="0" r="0" b="0"/>
            <wp:docPr id="6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F1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</w:p>
    <w:p w:rsidR="00BB7ED3" w:rsidRDefault="00BB7ED3" w:rsidP="00A64AF1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and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264118" w:rsidRDefault="00264118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Pr="00892119">
        <w:rPr>
          <w:rFonts w:cstheme="minorHAnsi"/>
          <w:noProof/>
          <w:lang w:val="pt-BR" w:eastAsia="pt-BR"/>
        </w:rPr>
        <w:drawing>
          <wp:inline distT="0" distB="0" distL="0" distR="0" wp14:anchorId="2A8F1710" wp14:editId="4E749C4D">
            <wp:extent cx="5400040" cy="3554095"/>
            <wp:effectExtent l="0" t="0" r="0" b="0"/>
            <wp:docPr id="5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366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</w:p>
    <w:p w:rsidR="00C60366" w:rsidRDefault="00C60366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BB7ED3" w:rsidRDefault="00BB7ED3" w:rsidP="00C60366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addu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264118" w:rsidRDefault="00BB7ED3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 w:rsidR="00A64AF1" w:rsidRPr="00892119">
        <w:rPr>
          <w:rFonts w:cstheme="minorHAnsi"/>
          <w:noProof/>
          <w:lang w:val="pt-BR" w:eastAsia="pt-BR"/>
        </w:rPr>
        <w:drawing>
          <wp:inline distT="0" distB="0" distL="0" distR="0" wp14:anchorId="3BF05AC9" wp14:editId="0ED7B43A">
            <wp:extent cx="5391150" cy="3133725"/>
            <wp:effectExtent l="0" t="0" r="0" b="0"/>
            <wp:docPr id="5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F1" w:rsidRDefault="00A64AF1" w:rsidP="00C60366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BB7ED3" w:rsidRDefault="00BB7ED3" w:rsidP="00264118">
      <w:pPr>
        <w:ind w:firstLine="708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add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>:</w:t>
      </w:r>
    </w:p>
    <w:p w:rsidR="00A64AF1" w:rsidRDefault="00264118" w:rsidP="00BB7ED3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>
        <w:rPr>
          <w:rFonts w:cstheme="minorHAnsi"/>
          <w:noProof/>
          <w:lang w:val="pt-BR" w:eastAsia="pt-BR"/>
        </w:rPr>
        <w:drawing>
          <wp:inline distT="0" distB="0" distL="0" distR="0" wp14:anchorId="2FC83217" wp14:editId="2E36638A">
            <wp:extent cx="5400040" cy="4074795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D3" w:rsidRDefault="00BB7ED3" w:rsidP="00BB7ED3">
      <w:pPr>
        <w:pStyle w:val="PargrafodaLista"/>
        <w:numPr>
          <w:ilvl w:val="0"/>
          <w:numId w:val="24"/>
        </w:numPr>
        <w:rPr>
          <w:rFonts w:ascii="Arial" w:hAnsi="Arial" w:cs="Arial"/>
          <w:sz w:val="28"/>
          <w:szCs w:val="28"/>
          <w:lang w:val="pt-BR"/>
        </w:rPr>
      </w:pPr>
      <w:r w:rsidRPr="00BB7ED3">
        <w:rPr>
          <w:rFonts w:ascii="Arial" w:hAnsi="Arial" w:cs="Arial"/>
          <w:sz w:val="28"/>
          <w:szCs w:val="28"/>
          <w:lang w:val="pt-BR"/>
        </w:rPr>
        <w:t>Instruções Tipo-I</w:t>
      </w:r>
    </w:p>
    <w:p w:rsidR="00BB7ED3" w:rsidRDefault="00BB7ED3" w:rsidP="00BB7ED3">
      <w:pPr>
        <w:pStyle w:val="PargrafodaLista"/>
        <w:rPr>
          <w:rFonts w:ascii="Arial" w:hAnsi="Arial" w:cs="Arial"/>
          <w:sz w:val="28"/>
          <w:szCs w:val="28"/>
          <w:lang w:val="pt-BR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BB7ED3"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 w:rsidRPr="00BB7ED3">
        <w:rPr>
          <w:rFonts w:ascii="Arial" w:hAnsi="Arial" w:cs="Arial"/>
          <w:b/>
          <w:i/>
          <w:sz w:val="24"/>
          <w:szCs w:val="24"/>
        </w:rPr>
        <w:t>addi</w:t>
      </w:r>
      <w:proofErr w:type="spellEnd"/>
      <w:proofErr w:type="gramEnd"/>
      <w:r w:rsidRPr="00BB7ED3">
        <w:rPr>
          <w:rFonts w:ascii="Arial" w:hAnsi="Arial" w:cs="Arial"/>
          <w:b/>
          <w:i/>
          <w:sz w:val="24"/>
          <w:szCs w:val="24"/>
        </w:rPr>
        <w:t>:</w:t>
      </w:r>
    </w:p>
    <w:p w:rsidR="00264118" w:rsidRPr="00BB7ED3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77BEFAE5" wp14:editId="74AC09B1">
            <wp:extent cx="5400675" cy="2543175"/>
            <wp:effectExtent l="0" t="0" r="9525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BB7ED3"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 w:rsidRPr="00BB7ED3">
        <w:rPr>
          <w:rFonts w:ascii="Arial" w:hAnsi="Arial" w:cs="Arial"/>
          <w:b/>
          <w:i/>
          <w:sz w:val="24"/>
          <w:szCs w:val="24"/>
        </w:rPr>
        <w:t>addiu</w:t>
      </w:r>
      <w:proofErr w:type="spellEnd"/>
      <w:proofErr w:type="gramEnd"/>
      <w:r w:rsidRPr="00BB7ED3">
        <w:rPr>
          <w:rFonts w:ascii="Arial" w:hAnsi="Arial" w:cs="Arial"/>
          <w:b/>
          <w:i/>
          <w:sz w:val="24"/>
          <w:szCs w:val="24"/>
        </w:rPr>
        <w:t>:</w:t>
      </w:r>
    </w:p>
    <w:p w:rsidR="00264118" w:rsidRPr="00BB7ED3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4700B17B" wp14:editId="00A590CE">
            <wp:extent cx="5395487" cy="302895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u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BB7ED3"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 w:rsidRPr="00BB7ED3">
        <w:rPr>
          <w:rFonts w:ascii="Arial" w:hAnsi="Arial" w:cs="Arial"/>
          <w:b/>
          <w:i/>
          <w:sz w:val="24"/>
          <w:szCs w:val="24"/>
        </w:rPr>
        <w:t>andi</w:t>
      </w:r>
      <w:proofErr w:type="spellEnd"/>
      <w:proofErr w:type="gramEnd"/>
      <w:r w:rsidRPr="00BB7ED3">
        <w:rPr>
          <w:rFonts w:ascii="Arial" w:hAnsi="Arial" w:cs="Arial"/>
          <w:b/>
          <w:i/>
          <w:sz w:val="24"/>
          <w:szCs w:val="24"/>
        </w:rPr>
        <w:t>:</w:t>
      </w:r>
    </w:p>
    <w:p w:rsidR="00264118" w:rsidRPr="00BB7ED3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5E2D858D" wp14:editId="136955F5">
            <wp:extent cx="5400675" cy="2667000"/>
            <wp:effectExtent l="0" t="0" r="9525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Pr="00A64AF1" w:rsidRDefault="00A64AF1" w:rsidP="00A64AF1">
      <w:pPr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BB7ED3"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 w:rsidRPr="00BB7ED3">
        <w:rPr>
          <w:rFonts w:ascii="Arial" w:hAnsi="Arial" w:cs="Arial"/>
          <w:b/>
          <w:i/>
          <w:sz w:val="24"/>
          <w:szCs w:val="24"/>
        </w:rPr>
        <w:t>beq</w:t>
      </w:r>
      <w:proofErr w:type="spellEnd"/>
      <w:proofErr w:type="gramEnd"/>
      <w:r w:rsidRPr="00BB7ED3">
        <w:rPr>
          <w:rFonts w:ascii="Arial" w:hAnsi="Arial" w:cs="Arial"/>
          <w:b/>
          <w:i/>
          <w:sz w:val="24"/>
          <w:szCs w:val="24"/>
        </w:rPr>
        <w:t>:</w:t>
      </w:r>
    </w:p>
    <w:p w:rsidR="00264118" w:rsidRPr="00BB7ED3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4BD4E478" wp14:editId="414D9F78">
            <wp:extent cx="5524500" cy="3123034"/>
            <wp:effectExtent l="0" t="0" r="0" b="127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q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312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BB7ED3"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 w:rsidRPr="00BB7ED3">
        <w:rPr>
          <w:rFonts w:ascii="Arial" w:hAnsi="Arial" w:cs="Arial"/>
          <w:b/>
          <w:i/>
          <w:sz w:val="24"/>
          <w:szCs w:val="24"/>
        </w:rPr>
        <w:t>bne</w:t>
      </w:r>
      <w:proofErr w:type="spellEnd"/>
      <w:proofErr w:type="gramEnd"/>
      <w:r w:rsidRPr="00BB7ED3">
        <w:rPr>
          <w:rFonts w:ascii="Arial" w:hAnsi="Arial" w:cs="Arial"/>
          <w:b/>
          <w:i/>
          <w:sz w:val="24"/>
          <w:szCs w:val="24"/>
        </w:rPr>
        <w:t>:</w:t>
      </w:r>
    </w:p>
    <w:p w:rsidR="00264118" w:rsidRPr="00BB7ED3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0BB7673F" wp14:editId="1600925D">
            <wp:extent cx="5524500" cy="3190875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n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1" w:rsidRPr="00222947" w:rsidRDefault="00A64AF1" w:rsidP="00222947">
      <w:pPr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lb</w:t>
      </w:r>
      <w:proofErr w:type="spellEnd"/>
      <w:proofErr w:type="gramEnd"/>
      <w:r>
        <w:rPr>
          <w:rFonts w:ascii="Arial" w:hAnsi="Arial" w:cs="Arial"/>
          <w:b/>
          <w:i/>
          <w:sz w:val="24"/>
          <w:szCs w:val="24"/>
        </w:rPr>
        <w:t>:</w:t>
      </w:r>
    </w:p>
    <w:p w:rsidR="00C80DD1" w:rsidRDefault="00C80DD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420361C1" wp14:editId="16C9FA6A">
            <wp:extent cx="5400040" cy="333248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18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64118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lh</w:t>
      </w:r>
      <w:proofErr w:type="spellEnd"/>
      <w:proofErr w:type="gramEnd"/>
      <w:r>
        <w:rPr>
          <w:rFonts w:ascii="Arial" w:hAnsi="Arial" w:cs="Arial"/>
          <w:b/>
          <w:i/>
          <w:sz w:val="24"/>
          <w:szCs w:val="24"/>
        </w:rPr>
        <w:t>:</w:t>
      </w:r>
    </w:p>
    <w:p w:rsidR="00C80DD1" w:rsidRDefault="00C80DD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4750FBD6" wp14:editId="08DA1591">
            <wp:extent cx="5400040" cy="3597275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lui</w:t>
      </w:r>
      <w:proofErr w:type="spellEnd"/>
      <w:proofErr w:type="gramEnd"/>
      <w:r>
        <w:rPr>
          <w:rFonts w:ascii="Arial" w:hAnsi="Arial" w:cs="Arial"/>
          <w:b/>
          <w:i/>
          <w:sz w:val="24"/>
          <w:szCs w:val="24"/>
        </w:rPr>
        <w:t>:</w:t>
      </w: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6DB543C9" wp14:editId="5DF67399">
            <wp:extent cx="5400674" cy="3238500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i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22947" w:rsidRDefault="00222947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lw</w:t>
      </w:r>
      <w:proofErr w:type="spellEnd"/>
      <w:proofErr w:type="gramEnd"/>
      <w:r>
        <w:rPr>
          <w:rFonts w:ascii="Arial" w:hAnsi="Arial" w:cs="Arial"/>
          <w:b/>
          <w:i/>
          <w:sz w:val="24"/>
          <w:szCs w:val="24"/>
        </w:rPr>
        <w:t>:</w:t>
      </w:r>
    </w:p>
    <w:p w:rsidR="00C80DD1" w:rsidRDefault="00C80DD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6CB986A4" wp14:editId="246F31AC">
            <wp:extent cx="5400040" cy="3084195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18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64118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64118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64118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264118" w:rsidRDefault="00264118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C80DD1" w:rsidRDefault="00C80DD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sw</w:t>
      </w:r>
      <w:proofErr w:type="spellEnd"/>
      <w:proofErr w:type="gramEnd"/>
      <w:r>
        <w:rPr>
          <w:rFonts w:ascii="Arial" w:hAnsi="Arial" w:cs="Arial"/>
          <w:b/>
          <w:i/>
          <w:sz w:val="24"/>
          <w:szCs w:val="24"/>
        </w:rPr>
        <w:t>:</w:t>
      </w:r>
    </w:p>
    <w:p w:rsidR="00C80DD1" w:rsidRDefault="00C80DD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3D2C21">
        <w:rPr>
          <w:noProof/>
          <w:lang w:val="pt-BR" w:eastAsia="pt-BR"/>
        </w:rPr>
        <w:drawing>
          <wp:inline distT="0" distB="0" distL="0" distR="0" wp14:anchorId="3541BF63" wp14:editId="36580970">
            <wp:extent cx="5381625" cy="3171825"/>
            <wp:effectExtent l="0" t="0" r="9525" b="9525"/>
            <wp:docPr id="39" name="Imagem 22" descr="C:\Documents and Settings\tcpbs\Desktop\img\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tcpbs\Desktop\img\sw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13" cy="317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sb</w:t>
      </w:r>
      <w:proofErr w:type="spellEnd"/>
      <w:proofErr w:type="gramEnd"/>
      <w:r>
        <w:rPr>
          <w:rFonts w:ascii="Arial" w:hAnsi="Arial" w:cs="Arial"/>
          <w:b/>
          <w:i/>
          <w:sz w:val="24"/>
          <w:szCs w:val="24"/>
        </w:rPr>
        <w:t>:</w:t>
      </w:r>
    </w:p>
    <w:p w:rsidR="00C80DD1" w:rsidRDefault="00C80DD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3D2C21">
        <w:rPr>
          <w:noProof/>
          <w:lang w:val="pt-BR" w:eastAsia="pt-BR"/>
        </w:rPr>
        <w:drawing>
          <wp:inline distT="0" distB="0" distL="0" distR="0" wp14:anchorId="13DB1E64" wp14:editId="58298C83">
            <wp:extent cx="5676900" cy="3074202"/>
            <wp:effectExtent l="0" t="0" r="0" b="0"/>
            <wp:docPr id="28" name="Imagem 9" descr="C:\Documents and Settings\tcpbs\Desktop\img\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cpbs\Desktop\img\sb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25" cy="30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D1" w:rsidRDefault="00C80DD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C80DD1" w:rsidRDefault="00C80DD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C80DD1" w:rsidRDefault="00C80DD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sh</w:t>
      </w:r>
      <w:proofErr w:type="spellEnd"/>
      <w:proofErr w:type="gramEnd"/>
      <w:r>
        <w:rPr>
          <w:rFonts w:ascii="Arial" w:hAnsi="Arial" w:cs="Arial"/>
          <w:b/>
          <w:i/>
          <w:sz w:val="24"/>
          <w:szCs w:val="24"/>
        </w:rPr>
        <w:t>:</w:t>
      </w:r>
    </w:p>
    <w:p w:rsidR="00C80DD1" w:rsidRDefault="00C80DD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3D2C21">
        <w:rPr>
          <w:noProof/>
          <w:lang w:val="pt-BR" w:eastAsia="pt-BR"/>
        </w:rPr>
        <w:drawing>
          <wp:inline distT="0" distB="0" distL="0" distR="0" wp14:anchorId="10652C20" wp14:editId="145A8452">
            <wp:extent cx="5629275" cy="2752725"/>
            <wp:effectExtent l="0" t="0" r="9525" b="9525"/>
            <wp:docPr id="29" name="Imagem 10" descr="C:\Documents and Settings\tcpbs\Desktop\img\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cpbs\Desktop\img\sh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slti</w:t>
      </w:r>
      <w:proofErr w:type="spellEnd"/>
      <w:proofErr w:type="gramEnd"/>
      <w:r>
        <w:rPr>
          <w:rFonts w:ascii="Arial" w:hAnsi="Arial" w:cs="Arial"/>
          <w:b/>
          <w:i/>
          <w:sz w:val="24"/>
          <w:szCs w:val="24"/>
        </w:rPr>
        <w:t>:</w:t>
      </w: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3D2C21">
        <w:rPr>
          <w:noProof/>
          <w:lang w:val="pt-BR" w:eastAsia="pt-BR"/>
        </w:rPr>
        <w:drawing>
          <wp:inline distT="0" distB="0" distL="0" distR="0" wp14:anchorId="6F37BEDD" wp14:editId="48A2277C">
            <wp:extent cx="5695950" cy="2962275"/>
            <wp:effectExtent l="0" t="0" r="0" b="9525"/>
            <wp:docPr id="33" name="Imagem 14" descr="C:\Documents and Settings\tcpbs\Desktop\img\s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tcpbs\Desktop\img\slti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46" cy="296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sw</w:t>
      </w:r>
      <w:proofErr w:type="spellEnd"/>
      <w:proofErr w:type="gramEnd"/>
      <w:r>
        <w:rPr>
          <w:rFonts w:ascii="Arial" w:hAnsi="Arial" w:cs="Arial"/>
          <w:b/>
          <w:i/>
          <w:sz w:val="24"/>
          <w:szCs w:val="24"/>
        </w:rPr>
        <w:t>:</w:t>
      </w: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3D2C21">
        <w:rPr>
          <w:noProof/>
          <w:lang w:val="pt-BR" w:eastAsia="pt-BR"/>
        </w:rPr>
        <w:drawing>
          <wp:inline distT="0" distB="0" distL="0" distR="0" wp14:anchorId="73ADAAA9" wp14:editId="68790868">
            <wp:extent cx="5715000" cy="2838450"/>
            <wp:effectExtent l="0" t="0" r="0" b="0"/>
            <wp:docPr id="8" name="Imagem 22" descr="C:\Documents and Settings\tcpbs\Desktop\img\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tcpbs\Desktop\img\sw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72" cy="28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B7ED3" w:rsidRDefault="00BB7ED3" w:rsidP="00BB7ED3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xori</w:t>
      </w:r>
      <w:proofErr w:type="spellEnd"/>
      <w:proofErr w:type="gramEnd"/>
      <w:r>
        <w:rPr>
          <w:rFonts w:ascii="Arial" w:hAnsi="Arial" w:cs="Arial"/>
          <w:b/>
          <w:i/>
          <w:sz w:val="24"/>
          <w:szCs w:val="24"/>
        </w:rPr>
        <w:t>:</w:t>
      </w:r>
    </w:p>
    <w:p w:rsidR="00264118" w:rsidRDefault="00264118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3D2C21">
        <w:rPr>
          <w:noProof/>
          <w:lang w:val="pt-BR" w:eastAsia="pt-BR"/>
        </w:rPr>
        <w:drawing>
          <wp:inline distT="0" distB="0" distL="0" distR="0" wp14:anchorId="0FC2B896" wp14:editId="3C3012B5">
            <wp:extent cx="5734050" cy="2933700"/>
            <wp:effectExtent l="0" t="0" r="0" b="0"/>
            <wp:docPr id="41" name="Imagem 24" descr="C:\Documents and Settings\tcpbs\Desktop\img\xor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tcpbs\Desktop\img\xori.bmp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A64AF1" w:rsidRPr="00A64AF1" w:rsidRDefault="00A64AF1" w:rsidP="00A64AF1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6F7CAA" w:rsidRPr="006F7CAA" w:rsidRDefault="00BB7ED3" w:rsidP="006F7CAA">
      <w:pPr>
        <w:pStyle w:val="PargrafodaLista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proofErr w:type="spellStart"/>
      <w:r w:rsidRPr="00BB7ED3">
        <w:rPr>
          <w:rFonts w:ascii="Arial" w:hAnsi="Arial" w:cs="Arial"/>
          <w:sz w:val="28"/>
          <w:szCs w:val="28"/>
        </w:rPr>
        <w:t>Instruções</w:t>
      </w:r>
      <w:proofErr w:type="spellEnd"/>
      <w:r w:rsidRPr="00BB7E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7ED3">
        <w:rPr>
          <w:rFonts w:ascii="Arial" w:hAnsi="Arial" w:cs="Arial"/>
          <w:sz w:val="28"/>
          <w:szCs w:val="28"/>
        </w:rPr>
        <w:t>Tipo</w:t>
      </w:r>
      <w:proofErr w:type="spellEnd"/>
      <w:r w:rsidRPr="00BB7ED3">
        <w:rPr>
          <w:rFonts w:ascii="Arial" w:hAnsi="Arial" w:cs="Arial"/>
          <w:sz w:val="28"/>
          <w:szCs w:val="28"/>
        </w:rPr>
        <w:t>-J</w:t>
      </w:r>
    </w:p>
    <w:p w:rsidR="00BB7ED3" w:rsidRDefault="00BB7ED3" w:rsidP="00BB7ED3">
      <w:pPr>
        <w:ind w:left="708"/>
        <w:rPr>
          <w:rFonts w:ascii="Arial" w:hAnsi="Arial" w:cs="Arial"/>
          <w:b/>
          <w:i/>
          <w:sz w:val="24"/>
          <w:szCs w:val="28"/>
        </w:rPr>
      </w:pPr>
      <w:r w:rsidRPr="00BB7ED3">
        <w:rPr>
          <w:rFonts w:ascii="Arial" w:hAnsi="Arial" w:cs="Arial"/>
          <w:b/>
          <w:i/>
          <w:sz w:val="24"/>
          <w:szCs w:val="28"/>
        </w:rPr>
        <w:t>-</w:t>
      </w:r>
      <w:r>
        <w:rPr>
          <w:rFonts w:ascii="Arial" w:hAnsi="Arial" w:cs="Arial"/>
          <w:b/>
          <w:i/>
          <w:sz w:val="24"/>
          <w:szCs w:val="28"/>
        </w:rPr>
        <w:t xml:space="preserve"> jump (‘j’):</w:t>
      </w:r>
    </w:p>
    <w:p w:rsidR="00264118" w:rsidRDefault="00264118" w:rsidP="00BB7ED3">
      <w:pPr>
        <w:ind w:left="708"/>
        <w:rPr>
          <w:rFonts w:ascii="Arial" w:hAnsi="Arial" w:cs="Arial"/>
          <w:b/>
          <w:i/>
          <w:sz w:val="24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3F9A801A" wp14:editId="2531473B">
            <wp:extent cx="5400040" cy="3592195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D3" w:rsidRDefault="00BB7ED3" w:rsidP="00BB7ED3">
      <w:pPr>
        <w:ind w:left="708"/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8"/>
        </w:rPr>
        <w:t>jal</w:t>
      </w:r>
      <w:proofErr w:type="spellEnd"/>
      <w:proofErr w:type="gramEnd"/>
      <w:r>
        <w:rPr>
          <w:rFonts w:ascii="Arial" w:hAnsi="Arial" w:cs="Arial"/>
          <w:b/>
          <w:i/>
          <w:sz w:val="24"/>
          <w:szCs w:val="28"/>
        </w:rPr>
        <w:t>:</w:t>
      </w:r>
    </w:p>
    <w:p w:rsidR="00264118" w:rsidRDefault="00264118" w:rsidP="00BB7ED3">
      <w:pPr>
        <w:ind w:left="708"/>
        <w:rPr>
          <w:rFonts w:ascii="Arial" w:hAnsi="Arial" w:cs="Arial"/>
          <w:b/>
          <w:i/>
          <w:sz w:val="24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6BA945B5" wp14:editId="57E426C4">
            <wp:extent cx="5400040" cy="2980690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l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1" w:rsidRDefault="00A64AF1" w:rsidP="00BB7ED3">
      <w:pPr>
        <w:ind w:left="708"/>
        <w:rPr>
          <w:rFonts w:ascii="Arial" w:hAnsi="Arial" w:cs="Arial"/>
          <w:b/>
          <w:i/>
          <w:sz w:val="24"/>
          <w:szCs w:val="28"/>
        </w:rPr>
      </w:pPr>
    </w:p>
    <w:p w:rsidR="00A64AF1" w:rsidRDefault="00A64AF1" w:rsidP="00BB7ED3">
      <w:pPr>
        <w:ind w:left="708"/>
        <w:rPr>
          <w:rFonts w:ascii="Arial" w:hAnsi="Arial" w:cs="Arial"/>
          <w:b/>
          <w:i/>
          <w:sz w:val="24"/>
          <w:szCs w:val="28"/>
        </w:rPr>
      </w:pPr>
    </w:p>
    <w:p w:rsidR="00DF02E7" w:rsidRPr="006F7CAA" w:rsidRDefault="00BB7ED3" w:rsidP="006F7CAA">
      <w:pPr>
        <w:pStyle w:val="PargrafodaLista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proofErr w:type="spellStart"/>
      <w:r w:rsidRPr="006F7CAA">
        <w:rPr>
          <w:rFonts w:ascii="Arial" w:hAnsi="Arial" w:cs="Arial"/>
          <w:sz w:val="28"/>
          <w:szCs w:val="28"/>
        </w:rPr>
        <w:t>Extended_EPC</w:t>
      </w:r>
      <w:proofErr w:type="spellEnd"/>
    </w:p>
    <w:p w:rsidR="00DF02E7" w:rsidRDefault="00926A4E" w:rsidP="00926A4E">
      <w:pPr>
        <w:ind w:left="360" w:firstLine="348"/>
        <w:rPr>
          <w:rFonts w:ascii="Arial" w:hAnsi="Arial" w:cs="Arial"/>
          <w:szCs w:val="28"/>
          <w:lang w:val="pt-BR"/>
        </w:rPr>
      </w:pPr>
      <w:r w:rsidRPr="00926A4E">
        <w:rPr>
          <w:rFonts w:ascii="Arial" w:hAnsi="Arial" w:cs="Arial"/>
          <w:szCs w:val="28"/>
          <w:lang w:val="pt-BR"/>
        </w:rPr>
        <w:t>No extensor do EPC,</w:t>
      </w:r>
      <w:proofErr w:type="gramStart"/>
      <w:r w:rsidRPr="00926A4E">
        <w:rPr>
          <w:rFonts w:ascii="Arial" w:hAnsi="Arial" w:cs="Arial"/>
          <w:szCs w:val="28"/>
          <w:lang w:val="pt-BR"/>
        </w:rPr>
        <w:t xml:space="preserve">  </w:t>
      </w:r>
      <w:proofErr w:type="gramEnd"/>
      <w:r w:rsidRPr="00926A4E">
        <w:rPr>
          <w:rFonts w:ascii="Arial" w:hAnsi="Arial" w:cs="Arial"/>
          <w:szCs w:val="28"/>
          <w:lang w:val="pt-BR"/>
        </w:rPr>
        <w:t>são utilizados os 8 bits mais significativos com o dado recebido e os outro 24 bits menos significativos s</w:t>
      </w:r>
      <w:r>
        <w:rPr>
          <w:rFonts w:ascii="Arial" w:hAnsi="Arial" w:cs="Arial"/>
          <w:szCs w:val="28"/>
          <w:lang w:val="pt-BR"/>
        </w:rPr>
        <w:t>ão preenchidos com 0.</w:t>
      </w:r>
    </w:p>
    <w:p w:rsidR="00807790" w:rsidRDefault="00807790" w:rsidP="00807790">
      <w:pPr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noProof/>
          <w:szCs w:val="28"/>
          <w:lang w:val="pt-BR" w:eastAsia="pt-BR"/>
        </w:rPr>
        <w:drawing>
          <wp:inline distT="0" distB="0" distL="0" distR="0">
            <wp:extent cx="5943600" cy="1040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nded_EPC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4E" w:rsidRPr="00926A4E" w:rsidRDefault="00926A4E" w:rsidP="00926A4E">
      <w:pPr>
        <w:ind w:left="360" w:firstLine="348"/>
        <w:rPr>
          <w:rFonts w:ascii="Arial" w:hAnsi="Arial" w:cs="Arial"/>
          <w:szCs w:val="28"/>
          <w:lang w:val="pt-BR"/>
        </w:rPr>
      </w:pPr>
    </w:p>
    <w:p w:rsidR="00DF02E7" w:rsidRDefault="00DF02E7" w:rsidP="00926A4E">
      <w:pPr>
        <w:pStyle w:val="PargrafodaLista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6F7CAA">
        <w:rPr>
          <w:rFonts w:ascii="Arial" w:hAnsi="Arial" w:cs="Arial"/>
          <w:sz w:val="28"/>
          <w:szCs w:val="28"/>
        </w:rPr>
        <w:t>S</w:t>
      </w:r>
      <w:r w:rsidR="00BB7ED3" w:rsidRPr="006F7CAA">
        <w:rPr>
          <w:rFonts w:ascii="Arial" w:hAnsi="Arial" w:cs="Arial"/>
          <w:sz w:val="28"/>
          <w:szCs w:val="28"/>
        </w:rPr>
        <w:t>hift</w:t>
      </w:r>
    </w:p>
    <w:p w:rsidR="00807790" w:rsidRDefault="00807790" w:rsidP="00807790">
      <w:pPr>
        <w:pStyle w:val="PargrafodaLista"/>
        <w:rPr>
          <w:rFonts w:ascii="Arial" w:hAnsi="Arial" w:cs="Arial"/>
          <w:sz w:val="24"/>
          <w:szCs w:val="28"/>
          <w:lang w:val="pt-BR"/>
        </w:rPr>
      </w:pPr>
      <w:r w:rsidRPr="00807790">
        <w:rPr>
          <w:rFonts w:ascii="Arial" w:hAnsi="Arial" w:cs="Arial"/>
          <w:sz w:val="24"/>
          <w:szCs w:val="28"/>
          <w:lang w:val="pt-BR"/>
        </w:rPr>
        <w:t>Neste modulo</w:t>
      </w:r>
      <w:r>
        <w:rPr>
          <w:rFonts w:ascii="Arial" w:hAnsi="Arial" w:cs="Arial"/>
          <w:sz w:val="24"/>
          <w:szCs w:val="28"/>
          <w:lang w:val="pt-BR"/>
        </w:rPr>
        <w:t xml:space="preserve"> serão tratadas todas as instruções de ‘shift’.</w:t>
      </w:r>
    </w:p>
    <w:p w:rsidR="00807790" w:rsidRPr="00807790" w:rsidRDefault="00807790" w:rsidP="00807790">
      <w:pPr>
        <w:pStyle w:val="PargrafodaLista"/>
        <w:rPr>
          <w:rFonts w:ascii="Arial" w:hAnsi="Arial" w:cs="Arial"/>
          <w:sz w:val="24"/>
          <w:szCs w:val="28"/>
          <w:lang w:val="pt-BR"/>
        </w:rPr>
      </w:pPr>
    </w:p>
    <w:p w:rsidR="00926A4E" w:rsidRPr="00926A4E" w:rsidRDefault="00807790" w:rsidP="00807790">
      <w:pPr>
        <w:pStyle w:val="Pargrafoda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pt-BR" w:eastAsia="pt-BR"/>
        </w:rPr>
        <w:drawing>
          <wp:inline distT="0" distB="0" distL="0" distR="0">
            <wp:extent cx="5943600" cy="13912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_box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90" w:rsidRDefault="00807790" w:rsidP="006F7CAA">
      <w:pPr>
        <w:ind w:left="360"/>
        <w:rPr>
          <w:rFonts w:ascii="Arial" w:hAnsi="Arial" w:cs="Arial"/>
          <w:sz w:val="28"/>
          <w:szCs w:val="28"/>
        </w:rPr>
      </w:pPr>
    </w:p>
    <w:p w:rsidR="00807790" w:rsidRDefault="00807790" w:rsidP="006F7CAA">
      <w:pPr>
        <w:ind w:left="360"/>
        <w:rPr>
          <w:rFonts w:ascii="Arial" w:hAnsi="Arial" w:cs="Arial"/>
          <w:sz w:val="28"/>
          <w:szCs w:val="28"/>
        </w:rPr>
      </w:pPr>
    </w:p>
    <w:p w:rsidR="00807790" w:rsidRDefault="00807790" w:rsidP="006F7CAA">
      <w:pPr>
        <w:ind w:left="360"/>
        <w:rPr>
          <w:rFonts w:ascii="Arial" w:hAnsi="Arial" w:cs="Arial"/>
          <w:sz w:val="28"/>
          <w:szCs w:val="28"/>
        </w:rPr>
      </w:pPr>
    </w:p>
    <w:p w:rsidR="00DF02E7" w:rsidRPr="006F7CAA" w:rsidRDefault="006F7CAA" w:rsidP="006F7CA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="00DF02E7" w:rsidRPr="006F7CAA">
        <w:rPr>
          <w:rFonts w:ascii="Arial" w:hAnsi="Arial" w:cs="Arial"/>
          <w:sz w:val="28"/>
          <w:szCs w:val="28"/>
        </w:rPr>
        <w:t>L</w:t>
      </w:r>
      <w:r w:rsidR="00BB7ED3" w:rsidRPr="006F7CAA">
        <w:rPr>
          <w:rFonts w:ascii="Arial" w:hAnsi="Arial" w:cs="Arial"/>
          <w:sz w:val="28"/>
          <w:szCs w:val="28"/>
        </w:rPr>
        <w:t>oad</w:t>
      </w:r>
    </w:p>
    <w:p w:rsidR="006F7CAA" w:rsidRDefault="006F7CAA" w:rsidP="00926A4E">
      <w:pPr>
        <w:ind w:left="360" w:firstLine="345"/>
        <w:rPr>
          <w:rFonts w:ascii="Arial" w:hAnsi="Arial" w:cs="Arial"/>
          <w:szCs w:val="28"/>
          <w:lang w:val="pt-BR"/>
        </w:rPr>
      </w:pPr>
      <w:r w:rsidRPr="006F7CAA">
        <w:rPr>
          <w:rFonts w:ascii="Arial" w:hAnsi="Arial" w:cs="Arial"/>
          <w:szCs w:val="28"/>
          <w:lang w:val="pt-BR"/>
        </w:rPr>
        <w:t xml:space="preserve">A instrução de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 w:rsidRPr="006F7CAA">
        <w:rPr>
          <w:rFonts w:ascii="Arial" w:hAnsi="Arial" w:cs="Arial"/>
          <w:szCs w:val="28"/>
          <w:lang w:val="pt-BR"/>
        </w:rPr>
        <w:t xml:space="preserve"> é dividida em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 w:rsidRPr="006F7CAA">
        <w:rPr>
          <w:rFonts w:ascii="Arial" w:hAnsi="Arial" w:cs="Arial"/>
          <w:szCs w:val="28"/>
          <w:lang w:val="pt-BR"/>
        </w:rPr>
        <w:t xml:space="preserve"> byte,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 w:rsidRPr="006F7CAA">
        <w:rPr>
          <w:rFonts w:ascii="Arial" w:hAnsi="Arial" w:cs="Arial"/>
          <w:szCs w:val="28"/>
          <w:lang w:val="pt-BR"/>
        </w:rPr>
        <w:t xml:space="preserve"> </w:t>
      </w:r>
      <w:proofErr w:type="spellStart"/>
      <w:r w:rsidRPr="006F7CAA">
        <w:rPr>
          <w:rFonts w:ascii="Arial" w:hAnsi="Arial" w:cs="Arial"/>
          <w:szCs w:val="28"/>
          <w:lang w:val="pt-BR"/>
        </w:rPr>
        <w:t>halfword</w:t>
      </w:r>
      <w:proofErr w:type="spellEnd"/>
      <w:r w:rsidRPr="006F7CAA">
        <w:rPr>
          <w:rFonts w:ascii="Arial" w:hAnsi="Arial" w:cs="Arial"/>
          <w:szCs w:val="28"/>
          <w:lang w:val="pt-BR"/>
        </w:rPr>
        <w:t xml:space="preserve"> e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 w:rsidRPr="006F7CAA">
        <w:rPr>
          <w:rFonts w:ascii="Arial" w:hAnsi="Arial" w:cs="Arial"/>
          <w:szCs w:val="28"/>
          <w:lang w:val="pt-BR"/>
        </w:rPr>
        <w:t xml:space="preserve"> </w:t>
      </w:r>
      <w:proofErr w:type="spellStart"/>
      <w:proofErr w:type="gramStart"/>
      <w:r w:rsidRPr="006F7CAA">
        <w:rPr>
          <w:rFonts w:ascii="Arial" w:hAnsi="Arial" w:cs="Arial"/>
          <w:szCs w:val="28"/>
          <w:lang w:val="pt-BR"/>
        </w:rPr>
        <w:t>word</w:t>
      </w:r>
      <w:proofErr w:type="spellEnd"/>
      <w:proofErr w:type="gramEnd"/>
      <w:r w:rsidRPr="006F7CAA">
        <w:rPr>
          <w:rFonts w:ascii="Arial" w:hAnsi="Arial" w:cs="Arial"/>
          <w:szCs w:val="28"/>
          <w:lang w:val="pt-BR"/>
        </w:rPr>
        <w:t xml:space="preserve">. As opções de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 w:rsidRPr="006F7CAA">
        <w:rPr>
          <w:rFonts w:ascii="Arial" w:hAnsi="Arial" w:cs="Arial"/>
          <w:szCs w:val="28"/>
          <w:lang w:val="pt-BR"/>
        </w:rPr>
        <w:t xml:space="preserve"> byte e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 w:rsidRPr="006F7CAA">
        <w:rPr>
          <w:rFonts w:ascii="Arial" w:hAnsi="Arial" w:cs="Arial"/>
          <w:szCs w:val="28"/>
          <w:lang w:val="pt-BR"/>
        </w:rPr>
        <w:t xml:space="preserve"> </w:t>
      </w:r>
      <w:proofErr w:type="spellStart"/>
      <w:r w:rsidRPr="006F7CAA">
        <w:rPr>
          <w:rFonts w:ascii="Arial" w:hAnsi="Arial" w:cs="Arial"/>
          <w:szCs w:val="28"/>
          <w:lang w:val="pt-BR"/>
        </w:rPr>
        <w:t>halfword</w:t>
      </w:r>
      <w:proofErr w:type="spellEnd"/>
      <w:r w:rsidRPr="006F7CAA">
        <w:rPr>
          <w:rFonts w:ascii="Arial" w:hAnsi="Arial" w:cs="Arial"/>
          <w:szCs w:val="28"/>
          <w:lang w:val="pt-BR"/>
        </w:rPr>
        <w:t xml:space="preserve"> s</w:t>
      </w:r>
      <w:r>
        <w:rPr>
          <w:rFonts w:ascii="Arial" w:hAnsi="Arial" w:cs="Arial"/>
          <w:szCs w:val="28"/>
          <w:lang w:val="pt-BR"/>
        </w:rPr>
        <w:t xml:space="preserve">ão computadas dentro de uma unidade responsável por zerar os bits que são insignificantes para a instrução. No caso de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>
        <w:rPr>
          <w:rFonts w:ascii="Arial" w:hAnsi="Arial" w:cs="Arial"/>
          <w:szCs w:val="28"/>
          <w:lang w:val="pt-BR"/>
        </w:rPr>
        <w:t xml:space="preserve"> Byte e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>
        <w:rPr>
          <w:rFonts w:ascii="Arial" w:hAnsi="Arial" w:cs="Arial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szCs w:val="28"/>
          <w:lang w:val="pt-BR"/>
        </w:rPr>
        <w:t>Halfword</w:t>
      </w:r>
      <w:proofErr w:type="spellEnd"/>
      <w:r>
        <w:rPr>
          <w:rFonts w:ascii="Arial" w:hAnsi="Arial" w:cs="Arial"/>
          <w:szCs w:val="28"/>
          <w:lang w:val="pt-BR"/>
        </w:rPr>
        <w:t xml:space="preserve">, são lidos 32 bits da memória e 32 bits provenientes do registrador B. Dentro da caixa, é feita a seleção da instrução através de um seletor de </w:t>
      </w:r>
      <w:proofErr w:type="gramStart"/>
      <w:r>
        <w:rPr>
          <w:rFonts w:ascii="Arial" w:hAnsi="Arial" w:cs="Arial"/>
          <w:szCs w:val="28"/>
          <w:lang w:val="pt-BR"/>
        </w:rPr>
        <w:t>1</w:t>
      </w:r>
      <w:proofErr w:type="gramEnd"/>
      <w:r>
        <w:rPr>
          <w:rFonts w:ascii="Arial" w:hAnsi="Arial" w:cs="Arial"/>
          <w:szCs w:val="28"/>
          <w:lang w:val="pt-BR"/>
        </w:rPr>
        <w:t xml:space="preserve"> bit e então computada a instrução correspondente. No caso do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>
        <w:rPr>
          <w:rFonts w:ascii="Arial" w:hAnsi="Arial" w:cs="Arial"/>
          <w:szCs w:val="28"/>
          <w:lang w:val="pt-BR"/>
        </w:rPr>
        <w:t xml:space="preserve"> Byte, 24 bits são descartados, adicionando zeros nos bits mais significativos. No caso do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>
        <w:rPr>
          <w:rFonts w:ascii="Arial" w:hAnsi="Arial" w:cs="Arial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szCs w:val="28"/>
          <w:lang w:val="pt-BR"/>
        </w:rPr>
        <w:t>Halfword</w:t>
      </w:r>
      <w:proofErr w:type="spellEnd"/>
      <w:r>
        <w:rPr>
          <w:rFonts w:ascii="Arial" w:hAnsi="Arial" w:cs="Arial"/>
          <w:szCs w:val="28"/>
          <w:lang w:val="pt-BR"/>
        </w:rPr>
        <w:t xml:space="preserve">, são 16 bits descartados da mesma forma que o LB. No caso da </w:t>
      </w:r>
      <w:proofErr w:type="spellStart"/>
      <w:r>
        <w:rPr>
          <w:rFonts w:ascii="Arial" w:hAnsi="Arial" w:cs="Arial"/>
          <w:szCs w:val="28"/>
          <w:lang w:val="pt-BR"/>
        </w:rPr>
        <w:t>Load</w:t>
      </w:r>
      <w:proofErr w:type="spellEnd"/>
      <w:r>
        <w:rPr>
          <w:rFonts w:ascii="Arial" w:hAnsi="Arial" w:cs="Arial"/>
          <w:szCs w:val="28"/>
          <w:lang w:val="pt-BR"/>
        </w:rPr>
        <w:t xml:space="preserve"> Word, o conteúdo de 32 bits passa direto, sem passar pela </w:t>
      </w:r>
      <w:proofErr w:type="spellStart"/>
      <w:proofErr w:type="gramStart"/>
      <w:r>
        <w:rPr>
          <w:rFonts w:ascii="Arial" w:hAnsi="Arial" w:cs="Arial"/>
          <w:szCs w:val="28"/>
          <w:lang w:val="pt-BR"/>
        </w:rPr>
        <w:t>LoadBox</w:t>
      </w:r>
      <w:proofErr w:type="spellEnd"/>
      <w:proofErr w:type="gramEnd"/>
      <w:r>
        <w:rPr>
          <w:rFonts w:ascii="Arial" w:hAnsi="Arial" w:cs="Arial"/>
          <w:szCs w:val="28"/>
          <w:lang w:val="pt-BR"/>
        </w:rPr>
        <w:t>.</w:t>
      </w:r>
    </w:p>
    <w:p w:rsidR="00807790" w:rsidRDefault="00807790" w:rsidP="00807790">
      <w:pPr>
        <w:ind w:firstLine="345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noProof/>
          <w:szCs w:val="28"/>
          <w:lang w:val="pt-BR" w:eastAsia="pt-BR"/>
        </w:rPr>
        <w:drawing>
          <wp:inline distT="0" distB="0" distL="0" distR="0">
            <wp:extent cx="5943600" cy="14230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box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E7" w:rsidRPr="006F7CAA" w:rsidRDefault="00DF02E7" w:rsidP="00BB7ED3">
      <w:pPr>
        <w:rPr>
          <w:rFonts w:ascii="Arial" w:hAnsi="Arial" w:cs="Arial"/>
          <w:sz w:val="28"/>
          <w:szCs w:val="28"/>
          <w:lang w:val="pt-BR"/>
        </w:rPr>
      </w:pPr>
    </w:p>
    <w:p w:rsidR="00BB7ED3" w:rsidRPr="00DF02E7" w:rsidRDefault="00DF02E7" w:rsidP="00DF02E7">
      <w:pPr>
        <w:pStyle w:val="PargrafodaLista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DF02E7">
        <w:rPr>
          <w:rFonts w:ascii="Arial" w:hAnsi="Arial" w:cs="Arial"/>
          <w:sz w:val="28"/>
          <w:szCs w:val="28"/>
        </w:rPr>
        <w:t>S</w:t>
      </w:r>
      <w:r w:rsidR="00BB7ED3" w:rsidRPr="00DF02E7">
        <w:rPr>
          <w:rFonts w:ascii="Arial" w:hAnsi="Arial" w:cs="Arial"/>
          <w:sz w:val="28"/>
          <w:szCs w:val="28"/>
        </w:rPr>
        <w:t>tore</w:t>
      </w:r>
    </w:p>
    <w:p w:rsidR="00DF02E7" w:rsidRDefault="006F7CAA" w:rsidP="006F7CAA">
      <w:pPr>
        <w:ind w:left="360" w:firstLine="348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 xml:space="preserve">A instrução de </w:t>
      </w:r>
      <w:proofErr w:type="spellStart"/>
      <w:r>
        <w:rPr>
          <w:rFonts w:ascii="Arial" w:hAnsi="Arial" w:cs="Arial"/>
          <w:szCs w:val="28"/>
          <w:lang w:val="pt-BR"/>
        </w:rPr>
        <w:t>Store</w:t>
      </w:r>
      <w:proofErr w:type="spellEnd"/>
      <w:r>
        <w:rPr>
          <w:rFonts w:ascii="Arial" w:hAnsi="Arial" w:cs="Arial"/>
          <w:szCs w:val="28"/>
          <w:lang w:val="pt-BR"/>
        </w:rPr>
        <w:t xml:space="preserve"> é dividida em </w:t>
      </w:r>
      <w:proofErr w:type="spellStart"/>
      <w:r>
        <w:rPr>
          <w:rFonts w:ascii="Arial" w:hAnsi="Arial" w:cs="Arial"/>
          <w:szCs w:val="28"/>
          <w:lang w:val="pt-BR"/>
        </w:rPr>
        <w:t>store</w:t>
      </w:r>
      <w:proofErr w:type="spellEnd"/>
      <w:r>
        <w:rPr>
          <w:rFonts w:ascii="Arial" w:hAnsi="Arial" w:cs="Arial"/>
          <w:szCs w:val="28"/>
          <w:lang w:val="pt-BR"/>
        </w:rPr>
        <w:t xml:space="preserve"> </w:t>
      </w:r>
      <w:proofErr w:type="spellStart"/>
      <w:proofErr w:type="gramStart"/>
      <w:r>
        <w:rPr>
          <w:rFonts w:ascii="Arial" w:hAnsi="Arial" w:cs="Arial"/>
          <w:szCs w:val="28"/>
          <w:lang w:val="pt-BR"/>
        </w:rPr>
        <w:t>word</w:t>
      </w:r>
      <w:proofErr w:type="spellEnd"/>
      <w:proofErr w:type="gramEnd"/>
      <w:r>
        <w:rPr>
          <w:rFonts w:ascii="Arial" w:hAnsi="Arial" w:cs="Arial"/>
          <w:szCs w:val="28"/>
          <w:lang w:val="pt-BR"/>
        </w:rPr>
        <w:t xml:space="preserve">, </w:t>
      </w:r>
      <w:proofErr w:type="spellStart"/>
      <w:r>
        <w:rPr>
          <w:rFonts w:ascii="Arial" w:hAnsi="Arial" w:cs="Arial"/>
          <w:szCs w:val="28"/>
          <w:lang w:val="pt-BR"/>
        </w:rPr>
        <w:t>store</w:t>
      </w:r>
      <w:proofErr w:type="spellEnd"/>
      <w:r>
        <w:rPr>
          <w:rFonts w:ascii="Arial" w:hAnsi="Arial" w:cs="Arial"/>
          <w:szCs w:val="28"/>
          <w:lang w:val="pt-BR"/>
        </w:rPr>
        <w:t xml:space="preserve"> byte e </w:t>
      </w:r>
      <w:proofErr w:type="spellStart"/>
      <w:r>
        <w:rPr>
          <w:rFonts w:ascii="Arial" w:hAnsi="Arial" w:cs="Arial"/>
          <w:szCs w:val="28"/>
          <w:lang w:val="pt-BR"/>
        </w:rPr>
        <w:t>store</w:t>
      </w:r>
      <w:proofErr w:type="spellEnd"/>
      <w:r>
        <w:rPr>
          <w:rFonts w:ascii="Arial" w:hAnsi="Arial" w:cs="Arial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szCs w:val="28"/>
          <w:lang w:val="pt-BR"/>
        </w:rPr>
        <w:t>halfword</w:t>
      </w:r>
      <w:proofErr w:type="spellEnd"/>
      <w:r>
        <w:rPr>
          <w:rFonts w:ascii="Arial" w:hAnsi="Arial" w:cs="Arial"/>
          <w:szCs w:val="28"/>
          <w:lang w:val="pt-BR"/>
        </w:rPr>
        <w:t xml:space="preserve">. No primeiro caso, o conteúdo lido é enviado diretamente para um </w:t>
      </w:r>
      <w:proofErr w:type="spellStart"/>
      <w:r>
        <w:rPr>
          <w:rFonts w:ascii="Arial" w:hAnsi="Arial" w:cs="Arial"/>
          <w:szCs w:val="28"/>
          <w:lang w:val="pt-BR"/>
        </w:rPr>
        <w:t>Mux</w:t>
      </w:r>
      <w:proofErr w:type="spellEnd"/>
      <w:r>
        <w:rPr>
          <w:rFonts w:ascii="Arial" w:hAnsi="Arial" w:cs="Arial"/>
          <w:szCs w:val="28"/>
          <w:lang w:val="pt-BR"/>
        </w:rPr>
        <w:t xml:space="preserve"> com um seletor que seleciona a instrução que está sendo executada. Nos outros casos, os dados da MDR e do Registrador B passam pela </w:t>
      </w:r>
      <w:proofErr w:type="spellStart"/>
      <w:proofErr w:type="gramStart"/>
      <w:r>
        <w:rPr>
          <w:rFonts w:ascii="Arial" w:hAnsi="Arial" w:cs="Arial"/>
          <w:szCs w:val="28"/>
          <w:lang w:val="pt-BR"/>
        </w:rPr>
        <w:t>StoreBox</w:t>
      </w:r>
      <w:proofErr w:type="spellEnd"/>
      <w:proofErr w:type="gramEnd"/>
      <w:r>
        <w:rPr>
          <w:rFonts w:ascii="Arial" w:hAnsi="Arial" w:cs="Arial"/>
          <w:szCs w:val="28"/>
          <w:lang w:val="pt-BR"/>
        </w:rPr>
        <w:t xml:space="preserve"> a fim de realizar a operação. No caso do </w:t>
      </w:r>
      <w:proofErr w:type="spellStart"/>
      <w:r>
        <w:rPr>
          <w:rFonts w:ascii="Arial" w:hAnsi="Arial" w:cs="Arial"/>
          <w:szCs w:val="28"/>
          <w:lang w:val="pt-BR"/>
        </w:rPr>
        <w:t>store</w:t>
      </w:r>
      <w:proofErr w:type="spellEnd"/>
      <w:r>
        <w:rPr>
          <w:rFonts w:ascii="Arial" w:hAnsi="Arial" w:cs="Arial"/>
          <w:szCs w:val="28"/>
          <w:lang w:val="pt-BR"/>
        </w:rPr>
        <w:t xml:space="preserve"> byte, são escritos </w:t>
      </w:r>
      <w:proofErr w:type="gramStart"/>
      <w:r>
        <w:rPr>
          <w:rFonts w:ascii="Arial" w:hAnsi="Arial" w:cs="Arial"/>
          <w:szCs w:val="28"/>
          <w:lang w:val="pt-BR"/>
        </w:rPr>
        <w:t>8</w:t>
      </w:r>
      <w:proofErr w:type="gramEnd"/>
      <w:r>
        <w:rPr>
          <w:rFonts w:ascii="Arial" w:hAnsi="Arial" w:cs="Arial"/>
          <w:szCs w:val="28"/>
          <w:lang w:val="pt-BR"/>
        </w:rPr>
        <w:t xml:space="preserve"> bits do registrador B, nos bits mais significativos da saída, e 24 bits do conteúdo de memória, no resto. Já o </w:t>
      </w:r>
      <w:proofErr w:type="spellStart"/>
      <w:r>
        <w:rPr>
          <w:rFonts w:ascii="Arial" w:hAnsi="Arial" w:cs="Arial"/>
          <w:szCs w:val="28"/>
          <w:lang w:val="pt-BR"/>
        </w:rPr>
        <w:t>store</w:t>
      </w:r>
      <w:proofErr w:type="spellEnd"/>
      <w:r>
        <w:rPr>
          <w:rFonts w:ascii="Arial" w:hAnsi="Arial" w:cs="Arial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szCs w:val="28"/>
          <w:lang w:val="pt-BR"/>
        </w:rPr>
        <w:t>halfword</w:t>
      </w:r>
      <w:proofErr w:type="spellEnd"/>
      <w:r>
        <w:rPr>
          <w:rFonts w:ascii="Arial" w:hAnsi="Arial" w:cs="Arial"/>
          <w:szCs w:val="28"/>
          <w:lang w:val="pt-BR"/>
        </w:rPr>
        <w:t xml:space="preserve"> funciona de forma parecida, sendo 16 bits do registrador B escritos nos bits mais significativos da saída juntamente com 16 bits preenchendo o resto.</w:t>
      </w:r>
    </w:p>
    <w:p w:rsidR="00807790" w:rsidRDefault="00807790" w:rsidP="00807790">
      <w:pPr>
        <w:ind w:firstLine="348"/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noProof/>
          <w:szCs w:val="28"/>
          <w:lang w:val="pt-BR" w:eastAsia="pt-BR"/>
        </w:rPr>
        <w:drawing>
          <wp:inline distT="0" distB="0" distL="0" distR="0">
            <wp:extent cx="5943600" cy="13703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_box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4E" w:rsidRDefault="00926A4E" w:rsidP="006F7CAA">
      <w:pPr>
        <w:ind w:left="360" w:firstLine="348"/>
        <w:rPr>
          <w:rFonts w:ascii="Arial" w:hAnsi="Arial" w:cs="Arial"/>
          <w:szCs w:val="28"/>
          <w:lang w:val="pt-BR"/>
        </w:rPr>
      </w:pPr>
    </w:p>
    <w:p w:rsidR="00807790" w:rsidRDefault="00807790" w:rsidP="006F7CAA">
      <w:pPr>
        <w:ind w:left="360" w:firstLine="348"/>
        <w:rPr>
          <w:rFonts w:ascii="Arial" w:hAnsi="Arial" w:cs="Arial"/>
          <w:szCs w:val="28"/>
          <w:lang w:val="pt-BR"/>
        </w:rPr>
      </w:pPr>
    </w:p>
    <w:p w:rsidR="00807790" w:rsidRDefault="00807790" w:rsidP="006F7CAA">
      <w:pPr>
        <w:ind w:left="360" w:firstLine="348"/>
        <w:rPr>
          <w:rFonts w:ascii="Arial" w:hAnsi="Arial" w:cs="Arial"/>
          <w:szCs w:val="28"/>
          <w:lang w:val="pt-BR"/>
        </w:rPr>
      </w:pPr>
    </w:p>
    <w:p w:rsidR="00807790" w:rsidRPr="006F7CAA" w:rsidRDefault="00807790" w:rsidP="006F7CAA">
      <w:pPr>
        <w:ind w:left="360" w:firstLine="348"/>
        <w:rPr>
          <w:rFonts w:ascii="Arial" w:hAnsi="Arial" w:cs="Arial"/>
          <w:szCs w:val="28"/>
          <w:lang w:val="pt-BR"/>
        </w:rPr>
      </w:pPr>
    </w:p>
    <w:p w:rsidR="00926A4E" w:rsidRDefault="00BB7ED3" w:rsidP="00926A4E">
      <w:pPr>
        <w:pStyle w:val="PargrafodaLista"/>
        <w:numPr>
          <w:ilvl w:val="0"/>
          <w:numId w:val="25"/>
        </w:numPr>
        <w:rPr>
          <w:rFonts w:ascii="Arial" w:hAnsi="Arial" w:cs="Arial"/>
          <w:sz w:val="28"/>
          <w:szCs w:val="28"/>
          <w:lang w:val="pt-BR"/>
        </w:rPr>
      </w:pPr>
      <w:proofErr w:type="spellStart"/>
      <w:proofErr w:type="gramStart"/>
      <w:r w:rsidRPr="006F7CAA">
        <w:rPr>
          <w:rFonts w:ascii="Arial" w:hAnsi="Arial" w:cs="Arial"/>
          <w:sz w:val="28"/>
          <w:szCs w:val="28"/>
          <w:lang w:val="pt-BR"/>
        </w:rPr>
        <w:t>Signal_Extended_LUI</w:t>
      </w:r>
      <w:proofErr w:type="spellEnd"/>
      <w:proofErr w:type="gramEnd"/>
    </w:p>
    <w:p w:rsidR="00926A4E" w:rsidRDefault="00926A4E" w:rsidP="00926A4E">
      <w:pPr>
        <w:ind w:left="360" w:firstLine="348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 xml:space="preserve">No extensor de sinal do </w:t>
      </w:r>
      <w:proofErr w:type="spellStart"/>
      <w:r>
        <w:rPr>
          <w:rFonts w:ascii="Arial" w:hAnsi="Arial" w:cs="Arial"/>
          <w:szCs w:val="28"/>
          <w:lang w:val="pt-BR"/>
        </w:rPr>
        <w:t>lui</w:t>
      </w:r>
      <w:proofErr w:type="spellEnd"/>
      <w:r>
        <w:rPr>
          <w:rFonts w:ascii="Arial" w:hAnsi="Arial" w:cs="Arial"/>
          <w:szCs w:val="28"/>
          <w:lang w:val="pt-BR"/>
        </w:rPr>
        <w:t xml:space="preserve"> a extensão é feita a fim de preservar o sinal do dado. Dessa forma, é feita uma verificação e de acordo com o sinal do conteúdo são preenchidos 16 bits de </w:t>
      </w:r>
      <w:proofErr w:type="gramStart"/>
      <w:r>
        <w:rPr>
          <w:rFonts w:ascii="Arial" w:hAnsi="Arial" w:cs="Arial"/>
          <w:szCs w:val="28"/>
          <w:lang w:val="pt-BR"/>
        </w:rPr>
        <w:t>1</w:t>
      </w:r>
      <w:proofErr w:type="gramEnd"/>
      <w:r>
        <w:rPr>
          <w:rFonts w:ascii="Arial" w:hAnsi="Arial" w:cs="Arial"/>
          <w:szCs w:val="28"/>
          <w:lang w:val="pt-BR"/>
        </w:rPr>
        <w:t xml:space="preserve"> (no caso de ser negativo) ou 16 bits de 0 (no caso de ser positivo).</w:t>
      </w:r>
    </w:p>
    <w:p w:rsidR="00807790" w:rsidRPr="00926A4E" w:rsidRDefault="00807790" w:rsidP="00807790">
      <w:pPr>
        <w:ind w:firstLine="348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noProof/>
          <w:szCs w:val="28"/>
          <w:lang w:val="pt-BR" w:eastAsia="pt-BR"/>
        </w:rPr>
        <w:drawing>
          <wp:inline distT="0" distB="0" distL="0" distR="0">
            <wp:extent cx="5943600" cy="9118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nsor_lui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D3" w:rsidRPr="00BB7ED3" w:rsidRDefault="00BB7ED3" w:rsidP="00BB7ED3">
      <w:pPr>
        <w:rPr>
          <w:lang w:val="pt-BR"/>
        </w:rPr>
      </w:pPr>
    </w:p>
    <w:p w:rsidR="00BB7ED3" w:rsidRPr="00BB7ED3" w:rsidRDefault="00BB7ED3" w:rsidP="00BB7ED3">
      <w:pPr>
        <w:rPr>
          <w:lang w:val="pt-BR"/>
        </w:rPr>
      </w:pPr>
    </w:p>
    <w:p w:rsidR="00BB7ED3" w:rsidRPr="00BB7ED3" w:rsidRDefault="00BB7ED3" w:rsidP="00BB7ED3">
      <w:pPr>
        <w:rPr>
          <w:lang w:val="pt-BR"/>
        </w:rPr>
      </w:pPr>
    </w:p>
    <w:p w:rsidR="006C103A" w:rsidRPr="00BB7ED3" w:rsidRDefault="00BB7ED3" w:rsidP="00BB7ED3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pt-BR"/>
        </w:rPr>
      </w:pPr>
      <w:r w:rsidRPr="00BB7ED3">
        <w:rPr>
          <w:lang w:val="pt-BR"/>
        </w:rPr>
        <w:t xml:space="preserve"> </w:t>
      </w:r>
    </w:p>
    <w:p w:rsidR="00020E66" w:rsidRDefault="006C103A" w:rsidP="00783BE7">
      <w:pPr>
        <w:pStyle w:val="Ttulo1"/>
        <w:rPr>
          <w:lang w:val="pt-BR"/>
        </w:rPr>
      </w:pPr>
      <w:r>
        <w:rPr>
          <w:lang w:val="pt-BR"/>
        </w:rPr>
        <w:t>CONCLUSÃO</w:t>
      </w:r>
    </w:p>
    <w:p w:rsidR="006C103A" w:rsidRDefault="006C103A" w:rsidP="006C103A">
      <w:pPr>
        <w:rPr>
          <w:rFonts w:ascii="Arial" w:hAnsi="Arial" w:cs="Arial"/>
          <w:sz w:val="28"/>
          <w:szCs w:val="28"/>
          <w:lang w:val="pt-BR"/>
        </w:rPr>
      </w:pPr>
    </w:p>
    <w:p w:rsidR="001C002B" w:rsidRPr="00C60366" w:rsidRDefault="001C002B" w:rsidP="00900AA0">
      <w:pPr>
        <w:spacing w:line="240" w:lineRule="auto"/>
        <w:ind w:left="708" w:right="855" w:firstLine="708"/>
        <w:jc w:val="both"/>
        <w:rPr>
          <w:rFonts w:ascii="Arial" w:hAnsi="Arial" w:cs="Arial"/>
          <w:sz w:val="28"/>
          <w:szCs w:val="28"/>
          <w:lang w:val="pt-BR"/>
        </w:rPr>
      </w:pPr>
      <w:r w:rsidRPr="00C60366">
        <w:rPr>
          <w:rFonts w:ascii="Arial" w:hAnsi="Arial" w:cs="Arial"/>
          <w:sz w:val="28"/>
          <w:szCs w:val="28"/>
          <w:lang w:val="pt-BR"/>
        </w:rPr>
        <w:t>A partir do aprendizado em sala de aula</w:t>
      </w:r>
      <w:r w:rsidR="00F22395" w:rsidRPr="00C60366">
        <w:rPr>
          <w:rFonts w:ascii="Arial" w:hAnsi="Arial" w:cs="Arial"/>
          <w:sz w:val="28"/>
          <w:szCs w:val="28"/>
          <w:lang w:val="pt-BR"/>
        </w:rPr>
        <w:t>,</w:t>
      </w:r>
      <w:r w:rsidRPr="00C60366">
        <w:rPr>
          <w:rFonts w:ascii="Arial" w:hAnsi="Arial" w:cs="Arial"/>
          <w:sz w:val="28"/>
          <w:szCs w:val="28"/>
          <w:lang w:val="pt-BR"/>
        </w:rPr>
        <w:t xml:space="preserve"> </w:t>
      </w:r>
      <w:r w:rsidR="00900AA0" w:rsidRPr="00C60366">
        <w:rPr>
          <w:rFonts w:ascii="Arial" w:hAnsi="Arial" w:cs="Arial"/>
          <w:sz w:val="28"/>
          <w:szCs w:val="28"/>
          <w:lang w:val="pt-BR"/>
        </w:rPr>
        <w:t>utilizando</w:t>
      </w:r>
      <w:r w:rsidRPr="00C60366">
        <w:rPr>
          <w:rFonts w:ascii="Arial" w:hAnsi="Arial" w:cs="Arial"/>
          <w:sz w:val="28"/>
          <w:szCs w:val="28"/>
          <w:lang w:val="pt-BR"/>
        </w:rPr>
        <w:t>-</w:t>
      </w:r>
      <w:r w:rsidR="00900AA0" w:rsidRPr="00C60366">
        <w:rPr>
          <w:rFonts w:ascii="Arial" w:hAnsi="Arial" w:cs="Arial"/>
          <w:sz w:val="28"/>
          <w:szCs w:val="28"/>
          <w:lang w:val="pt-BR"/>
        </w:rPr>
        <w:t>se</w:t>
      </w:r>
      <w:r w:rsidR="00F22395" w:rsidRPr="00C60366">
        <w:rPr>
          <w:rFonts w:ascii="Arial" w:hAnsi="Arial" w:cs="Arial"/>
          <w:sz w:val="28"/>
          <w:szCs w:val="28"/>
          <w:lang w:val="pt-BR"/>
        </w:rPr>
        <w:t xml:space="preserve"> livros recomendados para o estudo da Infraestrutura de Hardware, conseguimos </w:t>
      </w:r>
      <w:r w:rsidR="00900AA0" w:rsidRPr="00C60366">
        <w:rPr>
          <w:rFonts w:ascii="Arial" w:hAnsi="Arial" w:cs="Arial"/>
          <w:sz w:val="28"/>
          <w:szCs w:val="28"/>
          <w:lang w:val="pt-BR"/>
        </w:rPr>
        <w:t>projetar uma</w:t>
      </w:r>
      <w:r w:rsidR="00F22395" w:rsidRPr="00C60366">
        <w:rPr>
          <w:rFonts w:ascii="Arial" w:hAnsi="Arial" w:cs="Arial"/>
          <w:sz w:val="28"/>
          <w:szCs w:val="28"/>
          <w:lang w:val="pt-BR"/>
        </w:rPr>
        <w:t xml:space="preserve"> arquitetura de um processador</w:t>
      </w:r>
      <w:r w:rsidR="00900AA0" w:rsidRPr="00C60366">
        <w:rPr>
          <w:rFonts w:ascii="Arial" w:hAnsi="Arial" w:cs="Arial"/>
          <w:sz w:val="28"/>
          <w:szCs w:val="28"/>
          <w:lang w:val="pt-BR"/>
        </w:rPr>
        <w:t xml:space="preserve"> baseada no ‘MIPS’</w:t>
      </w:r>
      <w:r w:rsidR="00F22395" w:rsidRPr="00C60366">
        <w:rPr>
          <w:rFonts w:ascii="Arial" w:hAnsi="Arial" w:cs="Arial"/>
          <w:sz w:val="28"/>
          <w:szCs w:val="28"/>
          <w:lang w:val="pt-BR"/>
        </w:rPr>
        <w:t>.</w:t>
      </w:r>
    </w:p>
    <w:p w:rsidR="00F22395" w:rsidRPr="00C60366" w:rsidRDefault="00F22395" w:rsidP="00900AA0">
      <w:pPr>
        <w:spacing w:line="240" w:lineRule="auto"/>
        <w:ind w:left="708" w:right="855" w:firstLine="708"/>
        <w:jc w:val="both"/>
        <w:rPr>
          <w:rFonts w:ascii="Arial" w:hAnsi="Arial" w:cs="Arial"/>
          <w:sz w:val="28"/>
          <w:szCs w:val="28"/>
          <w:lang w:val="pt-BR"/>
        </w:rPr>
      </w:pPr>
      <w:r w:rsidRPr="00C60366">
        <w:rPr>
          <w:rFonts w:ascii="Arial" w:hAnsi="Arial" w:cs="Arial"/>
          <w:sz w:val="28"/>
          <w:szCs w:val="28"/>
          <w:lang w:val="pt-BR"/>
        </w:rPr>
        <w:t>Com todos os módulos implementados e</w:t>
      </w:r>
      <w:r w:rsidR="00900AA0" w:rsidRPr="00C60366">
        <w:rPr>
          <w:rFonts w:ascii="Arial" w:hAnsi="Arial" w:cs="Arial"/>
          <w:sz w:val="28"/>
          <w:szCs w:val="28"/>
          <w:lang w:val="pt-BR"/>
        </w:rPr>
        <w:t xml:space="preserve"> todas as instruções testadas</w:t>
      </w:r>
      <w:r w:rsidRPr="00C60366">
        <w:rPr>
          <w:rFonts w:ascii="Arial" w:hAnsi="Arial" w:cs="Arial"/>
          <w:sz w:val="28"/>
          <w:szCs w:val="28"/>
          <w:lang w:val="pt-BR"/>
        </w:rPr>
        <w:t xml:space="preserve">, terminamos o nosso projeto </w:t>
      </w:r>
      <w:r w:rsidR="00B57C95" w:rsidRPr="00C60366">
        <w:rPr>
          <w:rFonts w:ascii="Arial" w:hAnsi="Arial" w:cs="Arial"/>
          <w:sz w:val="28"/>
          <w:szCs w:val="28"/>
          <w:lang w:val="pt-BR"/>
        </w:rPr>
        <w:t>satisfeitos com o nosso trabalho</w:t>
      </w:r>
      <w:r w:rsidRPr="00C60366">
        <w:rPr>
          <w:rFonts w:ascii="Arial" w:hAnsi="Arial" w:cs="Arial"/>
          <w:sz w:val="28"/>
          <w:szCs w:val="28"/>
          <w:lang w:val="pt-BR"/>
        </w:rPr>
        <w:t>, pois conseguimos o mais importante que foi a experiência e o aprendizado ganho durante o período</w:t>
      </w:r>
      <w:r w:rsidR="00900AA0" w:rsidRPr="00C60366">
        <w:rPr>
          <w:rFonts w:ascii="Arial" w:hAnsi="Arial" w:cs="Arial"/>
          <w:sz w:val="28"/>
          <w:szCs w:val="28"/>
          <w:lang w:val="pt-BR"/>
        </w:rPr>
        <w:t xml:space="preserve"> com erros, </w:t>
      </w:r>
      <w:r w:rsidRPr="00C60366">
        <w:rPr>
          <w:rFonts w:ascii="Arial" w:hAnsi="Arial" w:cs="Arial"/>
          <w:sz w:val="28"/>
          <w:szCs w:val="28"/>
          <w:lang w:val="pt-BR"/>
        </w:rPr>
        <w:t>acertos</w:t>
      </w:r>
      <w:r w:rsidR="00900AA0" w:rsidRPr="00C60366">
        <w:rPr>
          <w:rFonts w:ascii="Arial" w:hAnsi="Arial" w:cs="Arial"/>
          <w:sz w:val="28"/>
          <w:szCs w:val="28"/>
          <w:lang w:val="pt-BR"/>
        </w:rPr>
        <w:t xml:space="preserve"> e contra</w:t>
      </w:r>
      <w:r w:rsidRPr="00C60366">
        <w:rPr>
          <w:rFonts w:ascii="Arial" w:hAnsi="Arial" w:cs="Arial"/>
          <w:sz w:val="28"/>
          <w:szCs w:val="28"/>
          <w:lang w:val="pt-BR"/>
        </w:rPr>
        <w:t xml:space="preserve">tempos </w:t>
      </w:r>
      <w:r w:rsidR="00900AA0" w:rsidRPr="00C60366">
        <w:rPr>
          <w:rFonts w:ascii="Arial" w:hAnsi="Arial" w:cs="Arial"/>
          <w:sz w:val="28"/>
          <w:szCs w:val="28"/>
          <w:lang w:val="pt-BR"/>
        </w:rPr>
        <w:t>durante os estudos</w:t>
      </w:r>
      <w:r w:rsidR="00B57C95" w:rsidRPr="00C60366">
        <w:rPr>
          <w:rFonts w:ascii="Arial" w:hAnsi="Arial" w:cs="Arial"/>
          <w:sz w:val="28"/>
          <w:szCs w:val="28"/>
          <w:lang w:val="pt-BR"/>
        </w:rPr>
        <w:t>.</w:t>
      </w:r>
    </w:p>
    <w:p w:rsidR="00D76854" w:rsidRPr="00B57C95" w:rsidRDefault="00D76854" w:rsidP="00900AA0">
      <w:pPr>
        <w:spacing w:line="240" w:lineRule="auto"/>
        <w:ind w:left="708" w:right="855" w:firstLine="708"/>
        <w:jc w:val="both"/>
        <w:rPr>
          <w:rFonts w:ascii="Arial" w:hAnsi="Arial" w:cs="Arial"/>
          <w:sz w:val="32"/>
          <w:szCs w:val="28"/>
          <w:lang w:val="pt-BR"/>
        </w:rPr>
      </w:pPr>
    </w:p>
    <w:p w:rsidR="00F22395" w:rsidRPr="006C103A" w:rsidRDefault="00F22395" w:rsidP="00F22395">
      <w:pPr>
        <w:spacing w:line="240" w:lineRule="auto"/>
        <w:ind w:left="708" w:firstLine="708"/>
        <w:rPr>
          <w:rFonts w:ascii="Arial" w:hAnsi="Arial" w:cs="Arial"/>
          <w:sz w:val="28"/>
          <w:szCs w:val="28"/>
          <w:lang w:val="pt-BR"/>
        </w:rPr>
      </w:pPr>
    </w:p>
    <w:sectPr w:rsidR="00F22395" w:rsidRPr="006C10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76D8"/>
    <w:multiLevelType w:val="hybridMultilevel"/>
    <w:tmpl w:val="56767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AF48DE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Theme="majorHAnsi" w:hAnsiTheme="majorHAnsi" w:hint="default"/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B94CB8"/>
    <w:multiLevelType w:val="hybridMultilevel"/>
    <w:tmpl w:val="DB28298C"/>
    <w:lvl w:ilvl="0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>
    <w:nsid w:val="27466682"/>
    <w:multiLevelType w:val="hybridMultilevel"/>
    <w:tmpl w:val="2526A5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A78A5"/>
    <w:multiLevelType w:val="hybridMultilevel"/>
    <w:tmpl w:val="FE5EF62A"/>
    <w:lvl w:ilvl="0" w:tplc="3FAABD42">
      <w:start w:val="3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38F278E"/>
    <w:multiLevelType w:val="hybridMultilevel"/>
    <w:tmpl w:val="4C68A83C"/>
    <w:lvl w:ilvl="0" w:tplc="9724E38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/>
        <w:i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37949"/>
    <w:multiLevelType w:val="hybridMultilevel"/>
    <w:tmpl w:val="B052EE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600BC"/>
    <w:multiLevelType w:val="hybridMultilevel"/>
    <w:tmpl w:val="E1984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20FA5"/>
    <w:multiLevelType w:val="hybridMultilevel"/>
    <w:tmpl w:val="3E5A87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E18ED"/>
    <w:multiLevelType w:val="hybridMultilevel"/>
    <w:tmpl w:val="92264712"/>
    <w:lvl w:ilvl="0" w:tplc="03B47492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17" w:hanging="360"/>
      </w:pPr>
    </w:lvl>
    <w:lvl w:ilvl="2" w:tplc="0416001B" w:tentative="1">
      <w:start w:val="1"/>
      <w:numFmt w:val="lowerRoman"/>
      <w:lvlText w:val="%3."/>
      <w:lvlJc w:val="right"/>
      <w:pPr>
        <w:ind w:left="2637" w:hanging="180"/>
      </w:pPr>
    </w:lvl>
    <w:lvl w:ilvl="3" w:tplc="0416000F" w:tentative="1">
      <w:start w:val="1"/>
      <w:numFmt w:val="decimal"/>
      <w:lvlText w:val="%4."/>
      <w:lvlJc w:val="left"/>
      <w:pPr>
        <w:ind w:left="3357" w:hanging="360"/>
      </w:pPr>
    </w:lvl>
    <w:lvl w:ilvl="4" w:tplc="04160019" w:tentative="1">
      <w:start w:val="1"/>
      <w:numFmt w:val="lowerLetter"/>
      <w:lvlText w:val="%5."/>
      <w:lvlJc w:val="left"/>
      <w:pPr>
        <w:ind w:left="4077" w:hanging="360"/>
      </w:pPr>
    </w:lvl>
    <w:lvl w:ilvl="5" w:tplc="0416001B" w:tentative="1">
      <w:start w:val="1"/>
      <w:numFmt w:val="lowerRoman"/>
      <w:lvlText w:val="%6."/>
      <w:lvlJc w:val="right"/>
      <w:pPr>
        <w:ind w:left="4797" w:hanging="180"/>
      </w:pPr>
    </w:lvl>
    <w:lvl w:ilvl="6" w:tplc="0416000F" w:tentative="1">
      <w:start w:val="1"/>
      <w:numFmt w:val="decimal"/>
      <w:lvlText w:val="%7."/>
      <w:lvlJc w:val="left"/>
      <w:pPr>
        <w:ind w:left="5517" w:hanging="360"/>
      </w:pPr>
    </w:lvl>
    <w:lvl w:ilvl="7" w:tplc="04160019" w:tentative="1">
      <w:start w:val="1"/>
      <w:numFmt w:val="lowerLetter"/>
      <w:lvlText w:val="%8."/>
      <w:lvlJc w:val="left"/>
      <w:pPr>
        <w:ind w:left="6237" w:hanging="360"/>
      </w:pPr>
    </w:lvl>
    <w:lvl w:ilvl="8" w:tplc="0416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10">
    <w:nsid w:val="59AA186A"/>
    <w:multiLevelType w:val="hybridMultilevel"/>
    <w:tmpl w:val="717C32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46FEE"/>
    <w:multiLevelType w:val="hybridMultilevel"/>
    <w:tmpl w:val="75E8EA64"/>
    <w:lvl w:ilvl="0" w:tplc="599289F8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025598"/>
    <w:multiLevelType w:val="hybridMultilevel"/>
    <w:tmpl w:val="E2A08EE6"/>
    <w:lvl w:ilvl="0" w:tplc="0416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3">
    <w:nsid w:val="6FA60D1A"/>
    <w:multiLevelType w:val="hybridMultilevel"/>
    <w:tmpl w:val="C2E4374A"/>
    <w:lvl w:ilvl="0" w:tplc="979E2B3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44428D"/>
    <w:multiLevelType w:val="hybridMultilevel"/>
    <w:tmpl w:val="A9A47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B95A19"/>
    <w:multiLevelType w:val="hybridMultilevel"/>
    <w:tmpl w:val="DC0A2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575E3"/>
    <w:multiLevelType w:val="hybridMultilevel"/>
    <w:tmpl w:val="A19A4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A1CF7"/>
    <w:multiLevelType w:val="hybridMultilevel"/>
    <w:tmpl w:val="23469F0C"/>
    <w:lvl w:ilvl="0" w:tplc="00423E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i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1"/>
  </w:num>
  <w:num w:numId="16">
    <w:abstractNumId w:val="9"/>
  </w:num>
  <w:num w:numId="17">
    <w:abstractNumId w:val="16"/>
  </w:num>
  <w:num w:numId="18">
    <w:abstractNumId w:val="7"/>
  </w:num>
  <w:num w:numId="19">
    <w:abstractNumId w:val="14"/>
  </w:num>
  <w:num w:numId="20">
    <w:abstractNumId w:val="6"/>
  </w:num>
  <w:num w:numId="21">
    <w:abstractNumId w:val="0"/>
  </w:num>
  <w:num w:numId="22">
    <w:abstractNumId w:val="3"/>
  </w:num>
  <w:num w:numId="23">
    <w:abstractNumId w:val="15"/>
  </w:num>
  <w:num w:numId="24">
    <w:abstractNumId w:val="10"/>
  </w:num>
  <w:num w:numId="25">
    <w:abstractNumId w:val="8"/>
  </w:num>
  <w:num w:numId="26">
    <w:abstractNumId w:val="12"/>
  </w:num>
  <w:num w:numId="27">
    <w:abstractNumId w:val="2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7"/>
  </w:num>
  <w:num w:numId="38">
    <w:abstractNumId w:val="5"/>
  </w:num>
  <w:num w:numId="39">
    <w:abstractNumId w:val="13"/>
  </w:num>
  <w:num w:numId="40">
    <w:abstractNumId w:val="11"/>
  </w:num>
  <w:num w:numId="41">
    <w:abstractNumId w:val="4"/>
  </w:num>
  <w:num w:numId="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40C"/>
    <w:rsid w:val="00020E66"/>
    <w:rsid w:val="00021A45"/>
    <w:rsid w:val="00026D16"/>
    <w:rsid w:val="00041731"/>
    <w:rsid w:val="000425BB"/>
    <w:rsid w:val="000942BC"/>
    <w:rsid w:val="00106611"/>
    <w:rsid w:val="00140044"/>
    <w:rsid w:val="001B72B0"/>
    <w:rsid w:val="001C002B"/>
    <w:rsid w:val="001C140C"/>
    <w:rsid w:val="00221719"/>
    <w:rsid w:val="00222947"/>
    <w:rsid w:val="002328B9"/>
    <w:rsid w:val="00253F0A"/>
    <w:rsid w:val="00262678"/>
    <w:rsid w:val="00264118"/>
    <w:rsid w:val="002A6A3A"/>
    <w:rsid w:val="002D07C2"/>
    <w:rsid w:val="002D7E98"/>
    <w:rsid w:val="002F777F"/>
    <w:rsid w:val="003305EC"/>
    <w:rsid w:val="00335F99"/>
    <w:rsid w:val="00341877"/>
    <w:rsid w:val="00367907"/>
    <w:rsid w:val="00392F2E"/>
    <w:rsid w:val="003B312C"/>
    <w:rsid w:val="003B4309"/>
    <w:rsid w:val="003D3662"/>
    <w:rsid w:val="003F4207"/>
    <w:rsid w:val="00410151"/>
    <w:rsid w:val="004360C4"/>
    <w:rsid w:val="00440547"/>
    <w:rsid w:val="004445E4"/>
    <w:rsid w:val="0044577D"/>
    <w:rsid w:val="00497CD2"/>
    <w:rsid w:val="004D2A68"/>
    <w:rsid w:val="00513650"/>
    <w:rsid w:val="00573E2C"/>
    <w:rsid w:val="00580D17"/>
    <w:rsid w:val="005B5BB6"/>
    <w:rsid w:val="005C0DDA"/>
    <w:rsid w:val="005C13D0"/>
    <w:rsid w:val="005D3A2C"/>
    <w:rsid w:val="005E1834"/>
    <w:rsid w:val="006113EA"/>
    <w:rsid w:val="006324A1"/>
    <w:rsid w:val="00686F88"/>
    <w:rsid w:val="006C103A"/>
    <w:rsid w:val="006E7044"/>
    <w:rsid w:val="006F7CAA"/>
    <w:rsid w:val="00712C58"/>
    <w:rsid w:val="0073080A"/>
    <w:rsid w:val="00742C97"/>
    <w:rsid w:val="00751ADC"/>
    <w:rsid w:val="00783BE7"/>
    <w:rsid w:val="007901A2"/>
    <w:rsid w:val="007B57D9"/>
    <w:rsid w:val="00807790"/>
    <w:rsid w:val="0081395B"/>
    <w:rsid w:val="0084484D"/>
    <w:rsid w:val="0086733C"/>
    <w:rsid w:val="00875929"/>
    <w:rsid w:val="0088007B"/>
    <w:rsid w:val="0089578B"/>
    <w:rsid w:val="00895AD6"/>
    <w:rsid w:val="008B0D5E"/>
    <w:rsid w:val="008B4D04"/>
    <w:rsid w:val="008C4255"/>
    <w:rsid w:val="00900AA0"/>
    <w:rsid w:val="00914FB4"/>
    <w:rsid w:val="009236A6"/>
    <w:rsid w:val="00923D64"/>
    <w:rsid w:val="00926A4E"/>
    <w:rsid w:val="00934465"/>
    <w:rsid w:val="00940FD0"/>
    <w:rsid w:val="0099283B"/>
    <w:rsid w:val="009B4E3D"/>
    <w:rsid w:val="009C245E"/>
    <w:rsid w:val="009D3D80"/>
    <w:rsid w:val="009F2DBE"/>
    <w:rsid w:val="00A018DD"/>
    <w:rsid w:val="00A0668D"/>
    <w:rsid w:val="00A15157"/>
    <w:rsid w:val="00A23F51"/>
    <w:rsid w:val="00A43ED0"/>
    <w:rsid w:val="00A454EC"/>
    <w:rsid w:val="00A64AF1"/>
    <w:rsid w:val="00A83EDA"/>
    <w:rsid w:val="00AA688B"/>
    <w:rsid w:val="00AB20E4"/>
    <w:rsid w:val="00AE5AC2"/>
    <w:rsid w:val="00B3129D"/>
    <w:rsid w:val="00B511D4"/>
    <w:rsid w:val="00B57C95"/>
    <w:rsid w:val="00BB0E75"/>
    <w:rsid w:val="00BB7ED3"/>
    <w:rsid w:val="00BC2F91"/>
    <w:rsid w:val="00C227B5"/>
    <w:rsid w:val="00C27D4D"/>
    <w:rsid w:val="00C32182"/>
    <w:rsid w:val="00C36959"/>
    <w:rsid w:val="00C43EA5"/>
    <w:rsid w:val="00C60366"/>
    <w:rsid w:val="00C612AA"/>
    <w:rsid w:val="00C80DD1"/>
    <w:rsid w:val="00CB02E6"/>
    <w:rsid w:val="00CE011D"/>
    <w:rsid w:val="00CE2BE3"/>
    <w:rsid w:val="00CE4B93"/>
    <w:rsid w:val="00D00E9A"/>
    <w:rsid w:val="00D11477"/>
    <w:rsid w:val="00D76854"/>
    <w:rsid w:val="00DB573B"/>
    <w:rsid w:val="00DD35D2"/>
    <w:rsid w:val="00DD47C7"/>
    <w:rsid w:val="00DF02E7"/>
    <w:rsid w:val="00E05FB0"/>
    <w:rsid w:val="00E33B97"/>
    <w:rsid w:val="00E71A84"/>
    <w:rsid w:val="00F22395"/>
    <w:rsid w:val="00F475C8"/>
    <w:rsid w:val="00F72044"/>
    <w:rsid w:val="00F8164C"/>
    <w:rsid w:val="00F87D73"/>
    <w:rsid w:val="00F90C55"/>
    <w:rsid w:val="00F92875"/>
    <w:rsid w:val="00F946B6"/>
    <w:rsid w:val="00FB3E91"/>
    <w:rsid w:val="00FD146F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A454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A454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%20Medeiros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</TotalTime>
  <Pages>38</Pages>
  <Words>4182</Words>
  <Characters>22584</Characters>
  <Application>Microsoft Office Word</Application>
  <DocSecurity>0</DocSecurity>
  <Lines>188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Lygia Helena Cavalcanti Araujo</dc:creator>
  <cp:lastModifiedBy>Igor Barbosa</cp:lastModifiedBy>
  <cp:revision>2</cp:revision>
  <dcterms:created xsi:type="dcterms:W3CDTF">2014-07-18T14:46:00Z</dcterms:created>
  <dcterms:modified xsi:type="dcterms:W3CDTF">2014-07-18T14:46:00Z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